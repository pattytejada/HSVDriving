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83F34" w14:textId="6D3ACD36" w:rsidR="288EFFFA" w:rsidRPr="00FE61A9" w:rsidRDefault="288EFFFA" w:rsidP="0D631479">
      <w:pPr>
        <w:rPr>
          <w:color w:val="FF0000"/>
          <w:sz w:val="48"/>
          <w:szCs w:val="48"/>
        </w:rPr>
      </w:pPr>
      <w:r w:rsidRPr="00FE61A9">
        <w:rPr>
          <w:sz w:val="48"/>
          <w:szCs w:val="48"/>
        </w:rPr>
        <w:t>RECO-SOME:</w:t>
      </w:r>
      <w:r w:rsidR="71E42E53" w:rsidRPr="00FE61A9">
        <w:rPr>
          <w:sz w:val="48"/>
          <w:szCs w:val="48"/>
        </w:rPr>
        <w:t xml:space="preserve"> </w:t>
      </w:r>
      <w:r w:rsidR="5F322E7E" w:rsidRPr="00FE61A9">
        <w:rPr>
          <w:sz w:val="48"/>
          <w:szCs w:val="48"/>
        </w:rPr>
        <w:t>Driving with HSV</w:t>
      </w:r>
    </w:p>
    <w:p w14:paraId="47AC5D5F" w14:textId="77777777" w:rsidR="00D7522C" w:rsidRPr="007C79F8" w:rsidRDefault="00D7522C" w:rsidP="003B4E04">
      <w:pPr>
        <w:pStyle w:val="Author"/>
        <w:spacing w:before="100" w:beforeAutospacing="1" w:after="100" w:afterAutospacing="1" w:line="120" w:lineRule="auto"/>
        <w:rPr>
          <w:sz w:val="16"/>
          <w:szCs w:val="16"/>
          <w:u w:val="single"/>
        </w:rPr>
      </w:pPr>
    </w:p>
    <w:p w14:paraId="3A86DEC1" w14:textId="77777777" w:rsidR="00D7522C" w:rsidRPr="007C79F8" w:rsidRDefault="00D7522C" w:rsidP="00CA4392">
      <w:pPr>
        <w:pStyle w:val="Author"/>
        <w:spacing w:before="100" w:beforeAutospacing="1" w:after="100" w:afterAutospacing="1" w:line="120" w:lineRule="auto"/>
        <w:rPr>
          <w:sz w:val="16"/>
          <w:szCs w:val="16"/>
          <w:u w:val="single"/>
        </w:rPr>
        <w:sectPr w:rsidR="00D7522C" w:rsidRPr="007C79F8" w:rsidSect="003B4E04">
          <w:pgSz w:w="11906" w:h="16838" w:code="9"/>
          <w:pgMar w:top="540" w:right="893" w:bottom="1440" w:left="893" w:header="720" w:footer="720" w:gutter="0"/>
          <w:cols w:space="720"/>
          <w:titlePg/>
          <w:docGrid w:linePitch="360"/>
        </w:sectPr>
      </w:pPr>
    </w:p>
    <w:p w14:paraId="2E0E2761" w14:textId="77777777" w:rsidR="001A3B3D" w:rsidRPr="007C79F8" w:rsidRDefault="00BD670B" w:rsidP="2A5F5D37">
      <w:pPr>
        <w:pStyle w:val="Author"/>
        <w:spacing w:before="100" w:beforeAutospacing="1"/>
        <w:rPr>
          <w:sz w:val="18"/>
          <w:szCs w:val="18"/>
          <w:u w:val="single"/>
        </w:rPr>
      </w:pPr>
      <w:r w:rsidRPr="007C79F8">
        <w:rPr>
          <w:sz w:val="18"/>
          <w:szCs w:val="18"/>
          <w:u w:val="single"/>
        </w:rPr>
        <w:br w:type="column"/>
      </w:r>
    </w:p>
    <w:p w14:paraId="4FF692C0" w14:textId="77777777" w:rsidR="00A92ADB" w:rsidRDefault="00A92ADB" w:rsidP="001F45CA">
      <w:pPr>
        <w:pStyle w:val="Author"/>
        <w:spacing w:before="100" w:beforeAutospacing="1" w:line="259" w:lineRule="auto"/>
        <w:rPr>
          <w:sz w:val="20"/>
          <w:szCs w:val="20"/>
        </w:rPr>
        <w:sectPr w:rsidR="00A92ADB" w:rsidSect="003B4E04">
          <w:type w:val="continuous"/>
          <w:pgSz w:w="11906" w:h="16838" w:code="9"/>
          <w:pgMar w:top="450" w:right="893" w:bottom="1440" w:left="893" w:header="720" w:footer="720" w:gutter="0"/>
          <w:cols w:num="3" w:space="720"/>
          <w:docGrid w:linePitch="360"/>
        </w:sectPr>
      </w:pPr>
    </w:p>
    <w:p w14:paraId="30389A1C" w14:textId="67AEC6C3" w:rsidR="00E877F9" w:rsidRDefault="42F83626" w:rsidP="00E877F9">
      <w:pPr>
        <w:pStyle w:val="Author"/>
        <w:spacing w:before="100" w:beforeAutospacing="1" w:line="259" w:lineRule="auto"/>
        <w:rPr>
          <w:sz w:val="20"/>
          <w:szCs w:val="20"/>
        </w:rPr>
      </w:pPr>
      <w:r w:rsidRPr="2A5F5D37">
        <w:rPr>
          <w:sz w:val="20"/>
          <w:szCs w:val="20"/>
        </w:rPr>
        <w:t>Paul Thai</w:t>
      </w:r>
      <w:r w:rsidR="0C9FA154" w:rsidRPr="2A5F5D37">
        <w:rPr>
          <w:sz w:val="20"/>
          <w:szCs w:val="20"/>
        </w:rPr>
        <w:t xml:space="preserve"> </w:t>
      </w:r>
      <w:r w:rsidR="001A3B3D" w:rsidRPr="007C79F8">
        <w:rPr>
          <w:sz w:val="18"/>
          <w:szCs w:val="18"/>
          <w:u w:val="single"/>
        </w:rPr>
        <w:br/>
      </w:r>
      <w:r w:rsidR="17D23A39" w:rsidRPr="2A5F5D37">
        <w:rPr>
          <w:sz w:val="20"/>
          <w:szCs w:val="20"/>
        </w:rPr>
        <w:t>College of Engineering – Computer Engineering California State Polytechnic University,</w:t>
      </w:r>
      <w:r w:rsidR="47BABAFA" w:rsidRPr="2A5F5D37">
        <w:rPr>
          <w:sz w:val="20"/>
          <w:szCs w:val="20"/>
        </w:rPr>
        <w:t xml:space="preserve"> </w:t>
      </w:r>
      <w:r w:rsidR="17D23A39" w:rsidRPr="2A5F5D37">
        <w:rPr>
          <w:sz w:val="20"/>
          <w:szCs w:val="20"/>
        </w:rPr>
        <w:t>Pomona</w:t>
      </w:r>
      <w:r w:rsidR="247B0D43" w:rsidRPr="2A5F5D37">
        <w:rPr>
          <w:sz w:val="20"/>
          <w:szCs w:val="20"/>
        </w:rPr>
        <w:t xml:space="preserve"> </w:t>
      </w:r>
      <w:r w:rsidR="17D23A39" w:rsidRPr="2A5F5D37">
        <w:rPr>
          <w:sz w:val="20"/>
          <w:szCs w:val="20"/>
        </w:rPr>
        <w:t>California, US</w:t>
      </w:r>
      <w:r w:rsidR="5B673756" w:rsidRPr="2A5F5D37">
        <w:rPr>
          <w:sz w:val="20"/>
          <w:szCs w:val="20"/>
        </w:rPr>
        <w:t xml:space="preserve"> </w:t>
      </w:r>
      <w:hyperlink r:id="rId11">
        <w:r w:rsidR="42B806E6" w:rsidRPr="2A5F5D37">
          <w:rPr>
            <w:rStyle w:val="Hyperlink"/>
            <w:sz w:val="20"/>
            <w:szCs w:val="20"/>
          </w:rPr>
          <w:t>p</w:t>
        </w:r>
        <w:r w:rsidR="17D23A39" w:rsidRPr="2A5F5D37">
          <w:rPr>
            <w:rStyle w:val="Hyperlink"/>
            <w:sz w:val="20"/>
            <w:szCs w:val="20"/>
          </w:rPr>
          <w:t>thai@cpp.edu</w:t>
        </w:r>
      </w:hyperlink>
    </w:p>
    <w:p w14:paraId="1312F348" w14:textId="326AA218" w:rsidR="001A3B3D" w:rsidRPr="00A92ADB" w:rsidRDefault="472BF3EB" w:rsidP="00E877F9">
      <w:pPr>
        <w:pStyle w:val="Author"/>
        <w:spacing w:before="100" w:beforeAutospacing="1" w:line="259" w:lineRule="auto"/>
        <w:rPr>
          <w:sz w:val="20"/>
          <w:szCs w:val="20"/>
        </w:rPr>
      </w:pPr>
      <w:r w:rsidRPr="2925C02C">
        <w:rPr>
          <w:sz w:val="20"/>
          <w:szCs w:val="20"/>
        </w:rPr>
        <w:t>Huy Tang</w:t>
      </w:r>
      <w:r w:rsidR="317ADF95" w:rsidRPr="2925C02C">
        <w:rPr>
          <w:sz w:val="20"/>
          <w:szCs w:val="20"/>
        </w:rPr>
        <w:t xml:space="preserve"> </w:t>
      </w:r>
      <w:r w:rsidR="00A92ADB">
        <w:br/>
      </w:r>
      <w:r w:rsidR="317ADF95" w:rsidRPr="2925C02C">
        <w:rPr>
          <w:sz w:val="20"/>
          <w:szCs w:val="20"/>
        </w:rPr>
        <w:t xml:space="preserve">College of Engineering – Computer Engineering California State Polytechnic University, Pomona California, US </w:t>
      </w:r>
      <w:hyperlink r:id="rId12">
        <w:r w:rsidR="28AE1F34" w:rsidRPr="2925C02C">
          <w:rPr>
            <w:rStyle w:val="Hyperlink"/>
            <w:sz w:val="20"/>
            <w:szCs w:val="20"/>
          </w:rPr>
          <w:t>huytang</w:t>
        </w:r>
        <w:r w:rsidR="317ADF95" w:rsidRPr="2925C02C">
          <w:rPr>
            <w:rStyle w:val="Hyperlink"/>
            <w:sz w:val="20"/>
            <w:szCs w:val="20"/>
          </w:rPr>
          <w:t>@cpp.edu</w:t>
        </w:r>
      </w:hyperlink>
    </w:p>
    <w:p w14:paraId="36912109" w14:textId="2B81C1FE" w:rsidR="00A92ADB" w:rsidRPr="007C79F8" w:rsidRDefault="46189A32" w:rsidP="2925C02C">
      <w:pPr>
        <w:pStyle w:val="Author"/>
        <w:spacing w:before="100" w:beforeAutospacing="1" w:line="259" w:lineRule="auto"/>
        <w:rPr>
          <w:sz w:val="20"/>
          <w:szCs w:val="20"/>
        </w:rPr>
      </w:pPr>
      <w:r w:rsidRPr="2925C02C">
        <w:rPr>
          <w:sz w:val="20"/>
          <w:szCs w:val="20"/>
        </w:rPr>
        <w:t xml:space="preserve">William </w:t>
      </w:r>
      <w:r w:rsidR="317ADF95" w:rsidRPr="2925C02C">
        <w:rPr>
          <w:sz w:val="20"/>
          <w:szCs w:val="20"/>
        </w:rPr>
        <w:t>T</w:t>
      </w:r>
      <w:r w:rsidR="2A34B4F3" w:rsidRPr="2925C02C">
        <w:rPr>
          <w:sz w:val="20"/>
          <w:szCs w:val="20"/>
        </w:rPr>
        <w:t>am</w:t>
      </w:r>
      <w:r w:rsidR="317ADF95" w:rsidRPr="2925C02C">
        <w:rPr>
          <w:sz w:val="20"/>
          <w:szCs w:val="20"/>
        </w:rPr>
        <w:t xml:space="preserve"> </w:t>
      </w:r>
      <w:r w:rsidR="00A92ADB">
        <w:br/>
      </w:r>
      <w:r w:rsidR="317ADF95" w:rsidRPr="2925C02C">
        <w:rPr>
          <w:sz w:val="20"/>
          <w:szCs w:val="20"/>
        </w:rPr>
        <w:t xml:space="preserve">College of Engineering – Computer Engineering California State Polytechnic University, Pomona California, US </w:t>
      </w:r>
      <w:hyperlink r:id="rId13">
        <w:r w:rsidR="728619ED" w:rsidRPr="2925C02C">
          <w:rPr>
            <w:rStyle w:val="Hyperlink"/>
            <w:sz w:val="20"/>
            <w:szCs w:val="20"/>
          </w:rPr>
          <w:t>wtam@</w:t>
        </w:r>
        <w:r w:rsidR="317ADF95" w:rsidRPr="2925C02C">
          <w:rPr>
            <w:rStyle w:val="Hyperlink"/>
            <w:sz w:val="20"/>
            <w:szCs w:val="20"/>
          </w:rPr>
          <w:t>cpp.edu</w:t>
        </w:r>
      </w:hyperlink>
    </w:p>
    <w:p w14:paraId="63A6F9EA" w14:textId="48E2AF5F" w:rsidR="008558E9" w:rsidRDefault="317ADF95" w:rsidP="0D631479">
      <w:pPr>
        <w:pStyle w:val="Author"/>
        <w:spacing w:before="100" w:beforeAutospacing="1" w:line="259" w:lineRule="auto"/>
      </w:pPr>
      <w:r w:rsidRPr="0D631479">
        <w:rPr>
          <w:sz w:val="20"/>
          <w:szCs w:val="20"/>
        </w:rPr>
        <w:t>P</w:t>
      </w:r>
      <w:r w:rsidR="13554149" w:rsidRPr="0D631479">
        <w:rPr>
          <w:sz w:val="20"/>
          <w:szCs w:val="20"/>
        </w:rPr>
        <w:t>atrick Tejada</w:t>
      </w:r>
      <w:r w:rsidRPr="0D631479">
        <w:rPr>
          <w:sz w:val="20"/>
          <w:szCs w:val="20"/>
        </w:rPr>
        <w:t xml:space="preserve"> </w:t>
      </w:r>
      <w:r>
        <w:br/>
      </w:r>
      <w:r w:rsidRPr="0D631479">
        <w:rPr>
          <w:sz w:val="20"/>
          <w:szCs w:val="20"/>
        </w:rPr>
        <w:t xml:space="preserve">College of Engineering – Computer Engineering California State Polytechnic University, Pomona California, US </w:t>
      </w:r>
      <w:hyperlink r:id="rId14">
        <w:r w:rsidR="73D7DE3D" w:rsidRPr="0D631479">
          <w:rPr>
            <w:rStyle w:val="Hyperlink"/>
            <w:sz w:val="20"/>
            <w:szCs w:val="20"/>
          </w:rPr>
          <w:t>pjtejada@cpp.edu</w:t>
        </w:r>
      </w:hyperlink>
    </w:p>
    <w:p w14:paraId="5576178F" w14:textId="77777777" w:rsidR="00E46C7E" w:rsidRDefault="00E46C7E" w:rsidP="008558E9">
      <w:pPr>
        <w:pStyle w:val="Author"/>
        <w:spacing w:before="100" w:beforeAutospacing="1" w:line="259" w:lineRule="auto"/>
        <w:rPr>
          <w:rStyle w:val="normaltextrun"/>
          <w:color w:val="000000"/>
          <w:sz w:val="20"/>
          <w:szCs w:val="20"/>
          <w:bdr w:val="none" w:sz="0" w:space="0" w:color="auto" w:frame="1"/>
        </w:rPr>
      </w:pPr>
    </w:p>
    <w:p w14:paraId="575E7F3C" w14:textId="1D17C249" w:rsidR="00413F1F" w:rsidRPr="00F70252" w:rsidRDefault="009C1DD2" w:rsidP="00413F1F">
      <w:pPr>
        <w:pStyle w:val="Author"/>
        <w:spacing w:before="100" w:beforeAutospacing="1" w:line="259" w:lineRule="auto"/>
        <w:rPr>
          <w:sz w:val="20"/>
          <w:szCs w:val="20"/>
        </w:rPr>
      </w:pPr>
      <w:r>
        <w:rPr>
          <w:rStyle w:val="normaltextrun"/>
          <w:color w:val="000000"/>
          <w:sz w:val="20"/>
          <w:szCs w:val="20"/>
          <w:bdr w:val="none" w:sz="0" w:space="0" w:color="auto" w:frame="1"/>
        </w:rPr>
        <w:t>Mohamed El-Hadedy</w:t>
      </w:r>
      <w:r w:rsidR="008558E9">
        <w:br/>
      </w:r>
      <w:r w:rsidR="00E46C7E">
        <w:rPr>
          <w:rStyle w:val="normaltextrun"/>
          <w:color w:val="000000"/>
          <w:sz w:val="20"/>
          <w:szCs w:val="20"/>
          <w:bdr w:val="none" w:sz="0" w:space="0" w:color="auto" w:frame="1"/>
        </w:rPr>
        <w:t>Assistant Professor, ECE-department, College of Engineeering,   College of Engineering – Computer Engineering California State Polytechnic University, Pomona California</w:t>
      </w:r>
      <w:r w:rsidR="00B2756D">
        <w:rPr>
          <w:rStyle w:val="normaltextrun"/>
          <w:color w:val="000000"/>
          <w:sz w:val="20"/>
          <w:szCs w:val="20"/>
          <w:bdr w:val="none" w:sz="0" w:space="0" w:color="auto" w:frame="1"/>
        </w:rPr>
        <w:t>, US</w:t>
      </w:r>
      <w:r w:rsidR="00E46C7E">
        <w:rPr>
          <w:rStyle w:val="normaltextrun"/>
          <w:color w:val="000000"/>
          <w:sz w:val="20"/>
          <w:szCs w:val="20"/>
          <w:bdr w:val="none" w:sz="0" w:space="0" w:color="auto" w:frame="1"/>
        </w:rPr>
        <w:t xml:space="preserve">                    </w:t>
      </w:r>
      <w:hyperlink r:id="rId15" w:history="1">
        <w:r w:rsidR="00413F1F" w:rsidRPr="00F70252">
          <w:rPr>
            <w:rStyle w:val="Hyperlink"/>
            <w:sz w:val="20"/>
            <w:szCs w:val="20"/>
          </w:rPr>
          <w:t>mealy@cpp.edu</w:t>
        </w:r>
      </w:hyperlink>
    </w:p>
    <w:p w14:paraId="50920D69" w14:textId="77777777" w:rsidR="009F1D79" w:rsidRDefault="009F1D79" w:rsidP="00A92ADB">
      <w:pPr>
        <w:jc w:val="both"/>
        <w:sectPr w:rsidR="009F1D79" w:rsidSect="003B4E04">
          <w:type w:val="continuous"/>
          <w:pgSz w:w="11906" w:h="16838" w:code="9"/>
          <w:pgMar w:top="450" w:right="893" w:bottom="1440" w:left="893" w:header="720" w:footer="720" w:gutter="0"/>
          <w:cols w:num="3" w:space="720"/>
          <w:docGrid w:linePitch="360"/>
        </w:sectPr>
      </w:pPr>
    </w:p>
    <w:p w14:paraId="0E1966BD"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172CCB6" w14:textId="325DDB8B" w:rsidR="009303D9" w:rsidRDefault="009303D9" w:rsidP="2A5F5D37">
      <w:pPr>
        <w:pStyle w:val="Abstract"/>
      </w:pPr>
      <w:r w:rsidRPr="0D631479">
        <w:rPr>
          <w:i/>
          <w:iCs/>
        </w:rPr>
        <w:t>Abstract</w:t>
      </w:r>
      <w:r>
        <w:t>—</w:t>
      </w:r>
      <w:r w:rsidR="0A6475C5">
        <w:t xml:space="preserve"> Automation is the future. Taking a simple task and automating it alleviates the need for humans to partake in the process which allows for better allocation of time elsewhere. There are three types of automation: Process, Integration, and AI. Process automation is handled by specially defined software and applications that are tasked with that process. Integration automation allows machines to mimic human tasks once their parameters are defined. AI automation is the process where the AI learns from its previous situation and uses the data to consider its next decision. </w:t>
      </w:r>
      <w:r w:rsidR="00235079">
        <w:t xml:space="preserve">The paper talks about </w:t>
      </w:r>
      <w:r w:rsidR="0A6475C5">
        <w:t>implement</w:t>
      </w:r>
      <w:r w:rsidR="00235079">
        <w:t>ing</w:t>
      </w:r>
      <w:r w:rsidR="0A6475C5">
        <w:t xml:space="preserve"> the use of process automation which is run by python software with the OpenCV library. The purpose is to test and see if data received from the camera input can be used to program four motors to rotate in a certain direction at a certain speed. Using HSV (Hue, Saturation, Value) the camera can detect a certain range of colors defined by the user, and depending on the parameter specified, a command is passed to the motors telling it how it should move. </w:t>
      </w:r>
      <w:r w:rsidR="007C7620">
        <w:t>The paper</w:t>
      </w:r>
      <w:r w:rsidR="0A6475C5" w:rsidRPr="0D631479">
        <w:rPr>
          <w:color w:val="FF0000"/>
        </w:rPr>
        <w:t xml:space="preserve"> </w:t>
      </w:r>
      <w:r w:rsidR="0A6475C5">
        <w:t>takes the scope of self-driving cars to an extremely basic level – moving forward or reverse at a certain speed with varying colors. This will help determine how effective HSV is at detecting distinct colors and how it can be used in self-driving vehicles.</w:t>
      </w:r>
      <w:r w:rsidR="7AE1135F">
        <w:t xml:space="preserve"> </w:t>
      </w:r>
      <w:r w:rsidR="00D747FC">
        <w:t xml:space="preserve">The paper </w:t>
      </w:r>
      <w:r w:rsidR="00B046F7">
        <w:t>explains how</w:t>
      </w:r>
      <w:r w:rsidR="7AE1135F">
        <w:t xml:space="preserve"> different CPUs on </w:t>
      </w:r>
      <w:r w:rsidR="69CDDC19">
        <w:t>dif</w:t>
      </w:r>
      <w:r w:rsidR="7AE1135F">
        <w:t>ferent OS</w:t>
      </w:r>
      <w:r w:rsidR="31107ADE">
        <w:t>’s</w:t>
      </w:r>
      <w:r w:rsidR="7AE1135F">
        <w:t xml:space="preserve"> will affect the performance of OpenCV </w:t>
      </w:r>
      <w:r w:rsidR="0662B9FA">
        <w:t>by using a timer that will calculate how much time is needed for the program to run.</w:t>
      </w:r>
    </w:p>
    <w:p w14:paraId="7E38BC12" w14:textId="57CE55C2" w:rsidR="009303D9" w:rsidRPr="004D72B5" w:rsidRDefault="2C0F740F" w:rsidP="00972203">
      <w:pPr>
        <w:pStyle w:val="Keywords"/>
      </w:pPr>
      <w:r>
        <w:t>Keywords—</w:t>
      </w:r>
      <w:r w:rsidR="3ED87C13">
        <w:t>HSV, OpenCV, Process Automation, Integration Automation, AI Automation, CPU</w:t>
      </w:r>
      <w:r w:rsidR="131ADC09">
        <w:t>, Performance</w:t>
      </w:r>
      <w:r w:rsidR="3ED87C13">
        <w:t>.</w:t>
      </w:r>
      <w:r w:rsidR="274BCC5A">
        <w:t xml:space="preserve"> (</w:t>
      </w:r>
      <w:r w:rsidR="790EE9A3">
        <w:rPr>
          <w:b w:val="0"/>
          <w:bCs w:val="0"/>
        </w:rPr>
        <w:t>Key</w:t>
      </w:r>
      <w:r w:rsidR="274BCC5A">
        <w:rPr>
          <w:b w:val="0"/>
          <w:bCs w:val="0"/>
        </w:rPr>
        <w:t xml:space="preserve"> words</w:t>
      </w:r>
      <w:r w:rsidR="274BCC5A">
        <w:t>)</w:t>
      </w:r>
    </w:p>
    <w:p w14:paraId="6193F6F2" w14:textId="1139C9C8" w:rsidR="009303D9" w:rsidRPr="00D632BE" w:rsidRDefault="009303D9" w:rsidP="006B6B66">
      <w:pPr>
        <w:pStyle w:val="Heading1"/>
      </w:pPr>
      <w:r>
        <w:t xml:space="preserve">Introduction </w:t>
      </w:r>
    </w:p>
    <w:p w14:paraId="24001C9D" w14:textId="39AAF639" w:rsidR="7649A479" w:rsidRDefault="7649A479" w:rsidP="52F788BA">
      <w:pPr>
        <w:pStyle w:val="BodyText"/>
        <w:rPr>
          <w:rFonts w:eastAsia="Times New Roman"/>
          <w:lang w:val="en-US"/>
        </w:rPr>
      </w:pPr>
      <w:r w:rsidRPr="0D631479">
        <w:rPr>
          <w:rFonts w:eastAsia="Times New Roman"/>
          <w:lang w:val="en-US"/>
        </w:rPr>
        <w:t xml:space="preserve">With the rise of synthetic media, the importance of image processing has become greater than ever. Image manipulation techniques like the popular </w:t>
      </w:r>
      <w:r w:rsidR="4C90BCDE" w:rsidRPr="0D631479">
        <w:rPr>
          <w:rFonts w:eastAsia="Times New Roman"/>
          <w:lang w:val="en-US"/>
        </w:rPr>
        <w:t>deepfakes</w:t>
      </w:r>
      <w:r w:rsidRPr="0D631479">
        <w:rPr>
          <w:rFonts w:eastAsia="Times New Roman"/>
          <w:lang w:val="en-US"/>
        </w:rPr>
        <w:t xml:space="preserve"> have proven the need</w:t>
      </w:r>
      <w:r w:rsidR="3B4EABB5" w:rsidRPr="0D631479">
        <w:rPr>
          <w:rFonts w:eastAsia="Times New Roman"/>
          <w:lang w:val="en-US"/>
        </w:rPr>
        <w:t xml:space="preserve"> </w:t>
      </w:r>
      <w:r w:rsidRPr="0D631479">
        <w:rPr>
          <w:rFonts w:eastAsia="Times New Roman"/>
          <w:lang w:val="en-US"/>
        </w:rPr>
        <w:t xml:space="preserve">to be able </w:t>
      </w:r>
      <w:r w:rsidR="15877B5A" w:rsidRPr="0D631479">
        <w:rPr>
          <w:rFonts w:eastAsia="Times New Roman"/>
          <w:lang w:val="en-US"/>
        </w:rPr>
        <w:t xml:space="preserve">to use image processing to combat such techniques. Because of the immense amount of data, image processing can be difficult to optimize. </w:t>
      </w:r>
      <w:r w:rsidR="46E5EDE8" w:rsidRPr="0D631479">
        <w:rPr>
          <w:rFonts w:eastAsia="Times New Roman"/>
          <w:lang w:val="en-US"/>
        </w:rPr>
        <w:t xml:space="preserve">The </w:t>
      </w:r>
      <w:r w:rsidR="15877B5A" w:rsidRPr="0D631479">
        <w:rPr>
          <w:rFonts w:eastAsia="Times New Roman"/>
          <w:lang w:val="en-US"/>
        </w:rPr>
        <w:t xml:space="preserve">aim </w:t>
      </w:r>
      <w:r w:rsidR="2F584FE7" w:rsidRPr="0D631479">
        <w:rPr>
          <w:rFonts w:eastAsia="Times New Roman"/>
          <w:lang w:val="en-US"/>
        </w:rPr>
        <w:t xml:space="preserve">is </w:t>
      </w:r>
      <w:r w:rsidR="15877B5A" w:rsidRPr="0D631479">
        <w:rPr>
          <w:rFonts w:eastAsia="Times New Roman"/>
          <w:lang w:val="en-US"/>
        </w:rPr>
        <w:t xml:space="preserve">to utilize a Raspberry Pi 4, in conjunction with OpenCV, to construct a program capable of color recognition and apply it to a simple RC car. By doing so </w:t>
      </w:r>
      <w:r w:rsidR="02195E3B" w:rsidRPr="0D631479">
        <w:rPr>
          <w:rFonts w:eastAsia="Times New Roman"/>
          <w:lang w:val="en-US"/>
        </w:rPr>
        <w:t>the results can show</w:t>
      </w:r>
      <w:r w:rsidR="15877B5A" w:rsidRPr="0D631479">
        <w:rPr>
          <w:rFonts w:eastAsia="Times New Roman"/>
          <w:lang w:val="en-US"/>
        </w:rPr>
        <w:t xml:space="preserve"> how effective </w:t>
      </w:r>
      <w:r w:rsidR="6817AD71" w:rsidRPr="0D631479">
        <w:rPr>
          <w:rFonts w:eastAsia="Times New Roman"/>
          <w:lang w:val="en-US"/>
        </w:rPr>
        <w:t xml:space="preserve">the team’s </w:t>
      </w:r>
      <w:r w:rsidR="15877B5A" w:rsidRPr="0D631479">
        <w:rPr>
          <w:rFonts w:eastAsia="Times New Roman"/>
          <w:lang w:val="en-US"/>
        </w:rPr>
        <w:t xml:space="preserve">image processing program is when used in a simple traffic light scenario. Although very rudimentary, </w:t>
      </w:r>
      <w:r w:rsidR="6D37912B" w:rsidRPr="0D631479">
        <w:rPr>
          <w:rFonts w:eastAsia="Times New Roman"/>
          <w:lang w:val="en-US"/>
        </w:rPr>
        <w:t>it is possible to</w:t>
      </w:r>
      <w:r w:rsidR="15877B5A" w:rsidRPr="0D631479">
        <w:rPr>
          <w:rFonts w:eastAsia="Times New Roman"/>
          <w:lang w:val="en-US"/>
        </w:rPr>
        <w:t xml:space="preserve"> implement an abundance of diverse functionalities to the RC car simply based on the color the camera reads as an input. Using this color input, </w:t>
      </w:r>
      <w:r w:rsidR="3B212564" w:rsidRPr="0D631479">
        <w:rPr>
          <w:rFonts w:eastAsia="Times New Roman"/>
          <w:lang w:val="en-US"/>
        </w:rPr>
        <w:t xml:space="preserve">it </w:t>
      </w:r>
      <w:r w:rsidR="15877B5A" w:rsidRPr="0D631479">
        <w:rPr>
          <w:rFonts w:eastAsia="Times New Roman"/>
          <w:lang w:val="en-US"/>
        </w:rPr>
        <w:t>can drastically affect various parts of the motorized car like speed and direction</w:t>
      </w:r>
      <w:r w:rsidR="4DD18D47" w:rsidRPr="0D631479">
        <w:rPr>
          <w:rFonts w:eastAsia="Times New Roman"/>
          <w:lang w:val="en-US"/>
        </w:rPr>
        <w:t>. U</w:t>
      </w:r>
      <w:r w:rsidRPr="0D631479">
        <w:rPr>
          <w:rFonts w:eastAsia="Times New Roman"/>
          <w:lang w:val="en-US"/>
        </w:rPr>
        <w:t>tiliz</w:t>
      </w:r>
      <w:r w:rsidR="009D0397" w:rsidRPr="0D631479">
        <w:rPr>
          <w:rFonts w:eastAsia="Times New Roman"/>
          <w:lang w:val="en-US"/>
        </w:rPr>
        <w:t>ation of</w:t>
      </w:r>
      <w:r w:rsidRPr="0D631479">
        <w:rPr>
          <w:rFonts w:eastAsia="Times New Roman"/>
          <w:lang w:val="en-US"/>
        </w:rPr>
        <w:t xml:space="preserve"> HSV - hue, saturation, and value, </w:t>
      </w:r>
      <w:r w:rsidR="009D0397" w:rsidRPr="0D631479">
        <w:rPr>
          <w:rFonts w:eastAsia="Times New Roman"/>
          <w:lang w:val="en-US"/>
        </w:rPr>
        <w:t>is</w:t>
      </w:r>
      <w:r w:rsidRPr="0D631479">
        <w:rPr>
          <w:rFonts w:eastAsia="Times New Roman"/>
          <w:lang w:val="en-US"/>
        </w:rPr>
        <w:t xml:space="preserve"> a way to determine colors and use that data to produce our self-driving car</w:t>
      </w:r>
      <w:r w:rsidR="15CAA86C" w:rsidRPr="0D631479">
        <w:rPr>
          <w:rFonts w:eastAsia="Times New Roman"/>
          <w:lang w:val="en-US"/>
        </w:rPr>
        <w:t xml:space="preserve"> [3].</w:t>
      </w:r>
      <w:r w:rsidRPr="0D631479">
        <w:rPr>
          <w:rFonts w:eastAsia="Times New Roman"/>
          <w:lang w:val="en-US"/>
        </w:rPr>
        <w:t xml:space="preserve"> Although </w:t>
      </w:r>
      <w:r w:rsidR="5A24DA72" w:rsidRPr="0D631479">
        <w:rPr>
          <w:rFonts w:eastAsia="Times New Roman"/>
          <w:lang w:val="en-US"/>
        </w:rPr>
        <w:t xml:space="preserve">the </w:t>
      </w:r>
      <w:r w:rsidR="5A24DA72" w:rsidRPr="0D631479">
        <w:rPr>
          <w:rFonts w:eastAsia="Times New Roman"/>
          <w:lang w:val="en-US"/>
        </w:rPr>
        <w:t>team applied the</w:t>
      </w:r>
      <w:r w:rsidRPr="0D631479">
        <w:rPr>
          <w:rFonts w:eastAsia="Times New Roman"/>
          <w:lang w:val="en-US"/>
        </w:rPr>
        <w:t xml:space="preserve"> program to </w:t>
      </w:r>
      <w:r w:rsidR="5A2861CD" w:rsidRPr="0D631479">
        <w:rPr>
          <w:rFonts w:eastAsia="Times New Roman"/>
          <w:lang w:val="en-US"/>
        </w:rPr>
        <w:t>a basic</w:t>
      </w:r>
      <w:r w:rsidRPr="0D631479">
        <w:rPr>
          <w:rFonts w:eastAsia="Times New Roman"/>
          <w:lang w:val="en-US"/>
        </w:rPr>
        <w:t xml:space="preserve"> color set, HSV </w:t>
      </w:r>
      <w:r w:rsidR="680CC12A" w:rsidRPr="0D631479">
        <w:rPr>
          <w:rFonts w:eastAsia="Times New Roman"/>
          <w:lang w:val="en-US"/>
        </w:rPr>
        <w:t>can</w:t>
      </w:r>
      <w:r w:rsidRPr="0D631479">
        <w:rPr>
          <w:rFonts w:eastAsia="Times New Roman"/>
          <w:lang w:val="en-US"/>
        </w:rPr>
        <w:t xml:space="preserve"> be accurate to a specific degree which means this program can be applied to </w:t>
      </w:r>
      <w:r w:rsidR="7B2A5EC6" w:rsidRPr="0D631479">
        <w:rPr>
          <w:rFonts w:eastAsia="Times New Roman"/>
          <w:lang w:val="en-US"/>
        </w:rPr>
        <w:t>various</w:t>
      </w:r>
      <w:r w:rsidRPr="0D631479">
        <w:rPr>
          <w:rFonts w:eastAsia="Times New Roman"/>
          <w:lang w:val="en-US"/>
        </w:rPr>
        <w:t xml:space="preserve"> applications depending on the user’s need. In addition</w:t>
      </w:r>
      <w:r w:rsidR="4187BBC8" w:rsidRPr="0D631479">
        <w:rPr>
          <w:rFonts w:eastAsia="Times New Roman"/>
          <w:lang w:val="en-US"/>
        </w:rPr>
        <w:t xml:space="preserve"> to the HSV </w:t>
      </w:r>
      <w:r w:rsidR="0520B76F" w:rsidRPr="0D631479">
        <w:rPr>
          <w:rFonts w:eastAsia="Times New Roman"/>
          <w:lang w:val="en-US"/>
        </w:rPr>
        <w:t>driving vehicle</w:t>
      </w:r>
      <w:r w:rsidR="4187BBC8" w:rsidRPr="0D631479">
        <w:rPr>
          <w:rFonts w:eastAsia="Times New Roman"/>
          <w:lang w:val="en-US"/>
        </w:rPr>
        <w:t>, the team</w:t>
      </w:r>
      <w:r w:rsidRPr="0D631479">
        <w:rPr>
          <w:rFonts w:eastAsia="Times New Roman"/>
          <w:lang w:val="en-US"/>
        </w:rPr>
        <w:t xml:space="preserve"> can </w:t>
      </w:r>
      <w:r w:rsidR="583C8646" w:rsidRPr="0D631479">
        <w:rPr>
          <w:rFonts w:eastAsia="Times New Roman"/>
          <w:lang w:val="en-US"/>
        </w:rPr>
        <w:t xml:space="preserve">determine </w:t>
      </w:r>
      <w:r w:rsidRPr="0D631479">
        <w:rPr>
          <w:rFonts w:eastAsia="Times New Roman"/>
          <w:lang w:val="en-US"/>
        </w:rPr>
        <w:t>and compare the effectiveness of the Raspberry Pi 4 in comparison to other CPUs</w:t>
      </w:r>
      <w:r w:rsidR="6B43DC16" w:rsidRPr="0D631479">
        <w:rPr>
          <w:rFonts w:eastAsia="Times New Roman"/>
          <w:lang w:val="en-US"/>
        </w:rPr>
        <w:t xml:space="preserve"> by timing how long it would take for the program to run the color detection portion of the code.</w:t>
      </w:r>
      <w:r w:rsidR="0BF88F0C" w:rsidRPr="0D631479">
        <w:rPr>
          <w:rFonts w:eastAsia="Times New Roman"/>
          <w:lang w:val="en-US"/>
        </w:rPr>
        <w:t xml:space="preserve"> [4]</w:t>
      </w:r>
      <w:r w:rsidR="7B9F3ABA" w:rsidRPr="0D631479">
        <w:rPr>
          <w:rFonts w:eastAsia="Times New Roman"/>
          <w:lang w:val="en-US"/>
        </w:rPr>
        <w:t>.</w:t>
      </w:r>
      <w:r w:rsidRPr="0D631479">
        <w:rPr>
          <w:rFonts w:eastAsia="Times New Roman"/>
          <w:lang w:val="en-US"/>
        </w:rPr>
        <w:t xml:space="preserve"> Although simple, </w:t>
      </w:r>
      <w:r w:rsidR="009D0397" w:rsidRPr="0D631479">
        <w:rPr>
          <w:rFonts w:eastAsia="Times New Roman"/>
          <w:lang w:val="en-US"/>
        </w:rPr>
        <w:t>the task</w:t>
      </w:r>
      <w:r w:rsidRPr="0D631479">
        <w:rPr>
          <w:rFonts w:eastAsia="Times New Roman"/>
          <w:lang w:val="en-US"/>
        </w:rPr>
        <w:t xml:space="preserve"> aims to prove the powerful capabilities of image processing</w:t>
      </w:r>
      <w:r w:rsidR="546891BD" w:rsidRPr="0D631479">
        <w:rPr>
          <w:rFonts w:eastAsia="Times New Roman"/>
          <w:lang w:val="en-US"/>
        </w:rPr>
        <w:t xml:space="preserve"> </w:t>
      </w:r>
    </w:p>
    <w:p w14:paraId="52F57A1D" w14:textId="2A1E0DF5" w:rsidR="009303D9" w:rsidRDefault="1E41D56B" w:rsidP="2925C02C">
      <w:pPr>
        <w:pStyle w:val="Heading1"/>
      </w:pPr>
      <w:r>
        <w:t>Related Work</w:t>
      </w:r>
    </w:p>
    <w:p w14:paraId="03DA1CF0" w14:textId="7BCC5D8C" w:rsidR="01E102EA" w:rsidRPr="00684EBB" w:rsidRDefault="01E102EA" w:rsidP="006D5303">
      <w:pPr>
        <w:pStyle w:val="BodyText"/>
        <w:tabs>
          <w:tab w:val="clear" w:pos="288"/>
          <w:tab w:val="left" w:pos="180"/>
        </w:tabs>
        <w:ind w:firstLine="270"/>
      </w:pPr>
      <w:r>
        <w:t xml:space="preserve">There are related works of measuring multiple CPU performances and comparing their results to one another. However, other works </w:t>
      </w:r>
      <w:r w:rsidR="47D58899">
        <w:t>compare</w:t>
      </w:r>
      <w:r>
        <w:t xml:space="preserve"> the performances of compiler tasks, </w:t>
      </w:r>
      <w:r w:rsidR="4B320781">
        <w:t>Geek bench</w:t>
      </w:r>
      <w:r>
        <w:t xml:space="preserve"> performance, and video transcoding, while others correlate the performance of OpenCV using different libraries utilized by the researchers</w:t>
      </w:r>
      <w:r w:rsidR="41222BC6">
        <w:t xml:space="preserve"> [1]</w:t>
      </w:r>
      <w:r w:rsidR="7926E21D">
        <w:t>.</w:t>
      </w:r>
      <w:r>
        <w:t xml:space="preserve"> </w:t>
      </w:r>
      <w:r w:rsidR="77FCD7D6">
        <w:t>A</w:t>
      </w:r>
      <w:r w:rsidR="1F6B0A80">
        <w:t xml:space="preserve"> research paper </w:t>
      </w:r>
      <w:r w:rsidR="7926E21D">
        <w:t>from</w:t>
      </w:r>
      <w:r>
        <w:t xml:space="preserve"> IBM</w:t>
      </w:r>
      <w:r w:rsidR="55A4A66B">
        <w:t xml:space="preserve"> [4], </w:t>
      </w:r>
      <w:r>
        <w:t xml:space="preserve">compares the performance of disparate CPUs on a Linux operating system server with the number of cores and frequency rates specified. This research paper demonstrates the performance of four CPU performances running the same OpenCV script to enable a camera and identify the projected colors shown using HSV coloring. From the results, this paper is </w:t>
      </w:r>
      <w:r w:rsidR="1F1E8BAD">
        <w:t>like</w:t>
      </w:r>
      <w:r w:rsidR="3473249F">
        <w:t xml:space="preserve"> in</w:t>
      </w:r>
      <w:r>
        <w:t xml:space="preserve"> </w:t>
      </w:r>
      <w:r w:rsidR="0AC04564">
        <w:t>[4]</w:t>
      </w:r>
      <w:r>
        <w:t xml:space="preserve"> because both record the number of cores and CPU frequencies to compare with other CPUs with a controlled variable, in IBM's case, is the Linux operating system server. Both papers also achieve the same goals by utilizing different CPU specifications to realize the complexity and usability of their variable. </w:t>
      </w:r>
    </w:p>
    <w:p w14:paraId="3744D28F" w14:textId="2E5C3F55" w:rsidR="01E102EA" w:rsidRDefault="2ECFCA2F" w:rsidP="2925C02C">
      <w:pPr>
        <w:pStyle w:val="BodyText"/>
      </w:pPr>
      <w:r>
        <w:t xml:space="preserve">In </w:t>
      </w:r>
      <w:r w:rsidR="6D52ADEF">
        <w:t>[1</w:t>
      </w:r>
      <w:r w:rsidR="6E2DD66D">
        <w:t>]</w:t>
      </w:r>
      <w:r w:rsidR="43469821">
        <w:t>, it</w:t>
      </w:r>
      <w:r w:rsidR="6D52ADEF">
        <w:t xml:space="preserve"> </w:t>
      </w:r>
      <w:r w:rsidR="01E102EA">
        <w:t xml:space="preserve">highlights the differences in performance between different OpenCV libraries, including </w:t>
      </w:r>
      <w:r w:rsidR="51813F60">
        <w:t>Haar cascade</w:t>
      </w:r>
      <w:r w:rsidR="01E102EA">
        <w:t xml:space="preserve"> and Dlib. These libraries objectively provide varying use functions for multiple scenarios to choose from, hence, performance differences naturally emerge. In this paper, it is like highlighting different </w:t>
      </w:r>
      <w:r w:rsidR="5F5FAEB4">
        <w:t>libraries that</w:t>
      </w:r>
      <w:r w:rsidR="01E102EA">
        <w:t xml:space="preserve"> have a constant variable, in this case, this variable is the script that is run within each CPU.</w:t>
      </w:r>
      <w:r w:rsidR="75EDE461">
        <w:t xml:space="preserve"> As the variable is kept the same within each CPU, consequently, </w:t>
      </w:r>
      <w:r w:rsidR="5018A11A">
        <w:t>th</w:t>
      </w:r>
      <w:r w:rsidR="75EDE461">
        <w:t xml:space="preserve">e </w:t>
      </w:r>
      <w:r w:rsidR="5018A11A">
        <w:t>group was able to find</w:t>
      </w:r>
      <w:r w:rsidR="75EDE461">
        <w:t xml:space="preserve"> what variations there are between each of the processors in question. </w:t>
      </w:r>
    </w:p>
    <w:p w14:paraId="21672B2A" w14:textId="0DEFA4A1" w:rsidR="00684EBB" w:rsidRDefault="00684EBB" w:rsidP="2925C02C">
      <w:pPr>
        <w:pStyle w:val="BodyText"/>
        <w:rPr>
          <w:color w:val="FF0000"/>
        </w:rPr>
      </w:pPr>
    </w:p>
    <w:p w14:paraId="50673525" w14:textId="5658C42B" w:rsidR="009303D9" w:rsidRDefault="004E65AE" w:rsidP="006B6B66">
      <w:pPr>
        <w:pStyle w:val="Heading1"/>
      </w:pPr>
      <w:r>
        <w:t>Mathematical Model</w:t>
      </w:r>
    </w:p>
    <w:p w14:paraId="6E5E71DA" w14:textId="00FBFB3D" w:rsidR="007D169D" w:rsidRDefault="004E14B1" w:rsidP="00684EBB">
      <w:pPr>
        <w:ind w:firstLine="270"/>
        <w:jc w:val="both"/>
      </w:pPr>
      <w:r>
        <w:t xml:space="preserve">The original </w:t>
      </w:r>
      <w:r w:rsidR="008827BB">
        <w:t>goal of was to determine whether the</w:t>
      </w:r>
      <w:r w:rsidR="00661EE9">
        <w:t xml:space="preserve"> Raspberry Pi 4 (Rpi4) would be able to run OpenCV on its </w:t>
      </w:r>
      <w:r w:rsidR="00CE7A1D">
        <w:lastRenderedPageBreak/>
        <w:t xml:space="preserve">processor. Then the scope of </w:t>
      </w:r>
      <w:r w:rsidR="009D0397">
        <w:t>the paper</w:t>
      </w:r>
      <w:r w:rsidR="00762B13" w:rsidRPr="0D631479">
        <w:rPr>
          <w:color w:val="FF0000"/>
        </w:rPr>
        <w:t xml:space="preserve"> </w:t>
      </w:r>
      <w:r w:rsidR="00CE7A1D">
        <w:t xml:space="preserve">extended further to the point where </w:t>
      </w:r>
      <w:r w:rsidR="00187FEB">
        <w:t xml:space="preserve">the group would test the same python code on different CPU to determine which CPU would be optimal </w:t>
      </w:r>
      <w:r w:rsidR="008F276E">
        <w:t>for the program to run on.</w:t>
      </w:r>
      <w:r w:rsidR="003319E0">
        <w:t xml:space="preserve"> </w:t>
      </w:r>
      <w:r w:rsidR="73071124">
        <w:t>To</w:t>
      </w:r>
      <w:r w:rsidR="003319E0">
        <w:t xml:space="preserve"> determine how </w:t>
      </w:r>
      <w:r w:rsidR="168FA03C">
        <w:t>fast</w:t>
      </w:r>
      <w:r w:rsidR="003319E0">
        <w:t xml:space="preserve"> one CPU </w:t>
      </w:r>
      <w:r w:rsidR="1F88EAC7">
        <w:t>compares</w:t>
      </w:r>
      <w:r w:rsidR="003319E0">
        <w:t xml:space="preserve"> to another, the python code </w:t>
      </w:r>
      <w:r w:rsidR="00ED4A9A">
        <w:t xml:space="preserve">has an algorithm that will calculate how the program will run and then log the time into </w:t>
      </w:r>
      <w:r w:rsidR="007D169D">
        <w:t xml:space="preserve">a predefined text file. </w:t>
      </w:r>
    </w:p>
    <w:p w14:paraId="1004C79E" w14:textId="77777777" w:rsidR="00A34FDB" w:rsidRDefault="00A34FDB" w:rsidP="00076361">
      <w:pPr>
        <w:ind w:firstLine="720"/>
        <w:rPr>
          <w:color w:val="FF0000"/>
        </w:rPr>
      </w:pPr>
    </w:p>
    <w:p w14:paraId="42015BD4" w14:textId="43A5C6C2" w:rsidR="007C5956" w:rsidRDefault="00ED6C24" w:rsidP="00691513">
      <w:pPr>
        <w:ind w:firstLine="720"/>
      </w:pPr>
      <w:r>
        <w:t xml:space="preserve">              </w:t>
      </w:r>
      <w:r w:rsidR="00E1468D">
        <w:t xml:space="preserve">   </w:t>
      </w:r>
      <w:r>
        <w:t xml:space="preserve">      </w:t>
      </w:r>
      <w:r w:rsidR="00691513">
        <w:t>start = time.time()</w:t>
      </w:r>
      <w:r>
        <w:t xml:space="preserve">              </w:t>
      </w:r>
      <w:r w:rsidR="00E1468D">
        <w:t xml:space="preserve">  </w:t>
      </w:r>
      <w:r w:rsidR="7399C0E0">
        <w:t xml:space="preserve">  (</w:t>
      </w:r>
      <w:r w:rsidR="00844599">
        <w:t>1) [8]</w:t>
      </w:r>
    </w:p>
    <w:p w14:paraId="48DAFDC6" w14:textId="330540B2" w:rsidR="00A923CF" w:rsidRDefault="00E1468D" w:rsidP="00E1468D">
      <w:r>
        <w:t xml:space="preserve">   </w:t>
      </w:r>
      <w:r w:rsidR="00ED6C24">
        <w:t>time.</w:t>
      </w:r>
      <w:r w:rsidR="00A923CF">
        <w:t xml:space="preserve">time( </w:t>
      </w:r>
      <w:r w:rsidR="00E72C4D">
        <w:t>)</w:t>
      </w:r>
      <w:r w:rsidR="00A923CF">
        <w:t>=</w:t>
      </w:r>
      <w:r w:rsidR="00FF6466" w:rsidRPr="00B70E58">
        <w:rPr>
          <w:i/>
          <w:iCs/>
        </w:rPr>
        <w:t>M</w:t>
      </w:r>
      <w:r w:rsidR="000637CA" w:rsidRPr="00B70E58">
        <w:rPr>
          <w:i/>
          <w:iCs/>
        </w:rPr>
        <w:t>onth/Day/Year</w:t>
      </w:r>
      <w:r w:rsidR="00E72C4D" w:rsidRPr="00B70E58">
        <w:rPr>
          <w:i/>
          <w:iCs/>
        </w:rPr>
        <w:t>/Hour/Minute/Second</w:t>
      </w:r>
      <w:r w:rsidR="00ED6C24" w:rsidRPr="00B70E58">
        <w:rPr>
          <w:i/>
          <w:iCs/>
        </w:rPr>
        <w:t xml:space="preserve"> </w:t>
      </w:r>
      <w:r w:rsidRPr="00B70E58">
        <w:rPr>
          <w:i/>
          <w:iCs/>
        </w:rPr>
        <w:t xml:space="preserve">     </w:t>
      </w:r>
      <w:r w:rsidR="00ED6C24">
        <w:t>[8]</w:t>
      </w:r>
    </w:p>
    <w:p w14:paraId="04CBEA6D" w14:textId="00DE4A6C" w:rsidR="00844599" w:rsidRPr="007C5956" w:rsidRDefault="00844599" w:rsidP="00691513">
      <w:pPr>
        <w:jc w:val="both"/>
      </w:pPr>
    </w:p>
    <w:p w14:paraId="3D5C0209" w14:textId="5C05DCBE" w:rsidR="00A34FDB" w:rsidRDefault="00A34FDB" w:rsidP="006D5303">
      <w:pPr>
        <w:ind w:firstLine="270"/>
        <w:jc w:val="left"/>
      </w:pPr>
      <w:r>
        <w:t xml:space="preserve">This </w:t>
      </w:r>
      <w:r w:rsidR="004F51AD">
        <w:t xml:space="preserve">variable </w:t>
      </w:r>
      <w:r w:rsidR="009D6382">
        <w:rPr>
          <w:i/>
          <w:iCs/>
        </w:rPr>
        <w:t xml:space="preserve">start </w:t>
      </w:r>
      <w:r w:rsidR="009D6382">
        <w:t xml:space="preserve">will </w:t>
      </w:r>
      <w:r w:rsidR="0096149C">
        <w:t>hold the value at which the timer will go off. In the program, this start variable is placed</w:t>
      </w:r>
      <w:r w:rsidR="003420AB">
        <w:t xml:space="preserve"> right</w:t>
      </w:r>
      <w:r w:rsidR="0096149C">
        <w:t xml:space="preserve"> before the infinite while loop </w:t>
      </w:r>
      <w:r w:rsidR="00B947F2">
        <w:t xml:space="preserve">to </w:t>
      </w:r>
      <w:r w:rsidR="003420AB">
        <w:t xml:space="preserve">since </w:t>
      </w:r>
      <w:r w:rsidR="008D60D9">
        <w:t xml:space="preserve">the goal is to start the timer right before the </w:t>
      </w:r>
      <w:r w:rsidR="00A15280">
        <w:t>detection algorithm executes.</w:t>
      </w:r>
      <w:r w:rsidR="00AA2565">
        <w:t xml:space="preserve"> The time.time() is a function in the python</w:t>
      </w:r>
      <w:r w:rsidR="000638F7">
        <w:t xml:space="preserve"> </w:t>
      </w:r>
      <w:r w:rsidR="00AA2565">
        <w:t>time li</w:t>
      </w:r>
      <w:r w:rsidR="00DC6C81">
        <w:t xml:space="preserve">brary that is used to </w:t>
      </w:r>
      <w:r w:rsidR="004C5A94">
        <w:t>return the time in seconds</w:t>
      </w:r>
      <w:r w:rsidR="00D8165F">
        <w:t xml:space="preserve"> with an addition of the current date</w:t>
      </w:r>
      <w:r w:rsidR="004C5A94">
        <w:t xml:space="preserve">. </w:t>
      </w:r>
    </w:p>
    <w:p w14:paraId="0E32E0F3" w14:textId="77777777" w:rsidR="00A15280" w:rsidRDefault="00A15280" w:rsidP="00A34FDB">
      <w:pPr>
        <w:ind w:firstLine="720"/>
        <w:jc w:val="left"/>
      </w:pPr>
    </w:p>
    <w:p w14:paraId="1CF37B7E" w14:textId="0FBF1F8E" w:rsidR="00684EBB" w:rsidRPr="003A7A6E" w:rsidRDefault="003A7A6E" w:rsidP="00684EBB">
      <w:pPr>
        <w:ind w:firstLine="720"/>
      </w:pPr>
      <w:r>
        <w:t xml:space="preserve">    </w:t>
      </w:r>
      <w:r w:rsidR="00E1468D">
        <w:t xml:space="preserve">        </w:t>
      </w:r>
      <w:r>
        <w:t xml:space="preserve">       </w:t>
      </w:r>
      <w:r w:rsidR="0015229E">
        <w:t>diff = time.time() – start</w:t>
      </w:r>
      <w:r w:rsidR="00E1468D">
        <w:t xml:space="preserve">              </w:t>
      </w:r>
      <w:r w:rsidR="0015229E">
        <w:t>(2)</w:t>
      </w:r>
      <w:r w:rsidR="00E1468D">
        <w:t xml:space="preserve"> </w:t>
      </w:r>
      <w:r>
        <w:t>[8]</w:t>
      </w:r>
    </w:p>
    <w:p w14:paraId="1D3394AF" w14:textId="71ABD9DD" w:rsidR="00A15280" w:rsidRPr="000F3330" w:rsidRDefault="00984470" w:rsidP="00330E51">
      <w:pPr>
        <w:ind w:firstLine="720"/>
      </w:pPr>
      <w:r>
        <w:t xml:space="preserve">time.time() – start = </w:t>
      </w:r>
      <w:r w:rsidR="000F3330">
        <w:rPr>
          <w:i/>
          <w:iCs/>
        </w:rPr>
        <w:t>final time – start time</w:t>
      </w:r>
      <w:r w:rsidR="000F3330">
        <w:t xml:space="preserve">          [8]</w:t>
      </w:r>
    </w:p>
    <w:p w14:paraId="6EFB1235" w14:textId="77777777" w:rsidR="0015229E" w:rsidRDefault="0015229E" w:rsidP="00330E51">
      <w:pPr>
        <w:ind w:firstLine="720"/>
      </w:pPr>
    </w:p>
    <w:p w14:paraId="7813CA0B" w14:textId="57D8F5EE" w:rsidR="0015229E" w:rsidRPr="0049470A" w:rsidRDefault="0015229E" w:rsidP="006D5303">
      <w:pPr>
        <w:ind w:firstLine="270"/>
        <w:jc w:val="left"/>
      </w:pPr>
      <w:r>
        <w:t xml:space="preserve">The </w:t>
      </w:r>
      <w:r w:rsidRPr="0D631479">
        <w:rPr>
          <w:i/>
          <w:iCs/>
        </w:rPr>
        <w:t>diff</w:t>
      </w:r>
      <w:r>
        <w:t xml:space="preserve"> variable is </w:t>
      </w:r>
      <w:r w:rsidR="00D20EA0">
        <w:t xml:space="preserve">responsible </w:t>
      </w:r>
      <w:r w:rsidR="7AF578B8">
        <w:t>for</w:t>
      </w:r>
      <w:r>
        <w:t xml:space="preserve"> </w:t>
      </w:r>
      <w:r w:rsidR="001F08F3">
        <w:t xml:space="preserve">storing the time that it took from the program to run </w:t>
      </w:r>
      <w:r w:rsidR="00CD08C7">
        <w:t>the code</w:t>
      </w:r>
      <w:r w:rsidR="001601F2">
        <w:t xml:space="preserve"> color detection algorithm </w:t>
      </w:r>
      <w:r w:rsidR="00075586">
        <w:t xml:space="preserve">to when it stops. </w:t>
      </w:r>
      <w:r w:rsidR="0049470A">
        <w:t xml:space="preserve">It is important that </w:t>
      </w:r>
      <w:r w:rsidR="00D20EA0">
        <w:t>this variable</w:t>
      </w:r>
      <w:r w:rsidR="0049470A">
        <w:t xml:space="preserve"> </w:t>
      </w:r>
      <w:r w:rsidR="0049470A" w:rsidRPr="0D631479">
        <w:rPr>
          <w:i/>
          <w:iCs/>
        </w:rPr>
        <w:t xml:space="preserve">diff </w:t>
      </w:r>
      <w:r w:rsidR="0049470A">
        <w:t>v</w:t>
      </w:r>
      <w:r w:rsidR="00BE3FFC">
        <w:t>is placed</w:t>
      </w:r>
      <w:r w:rsidR="0049470A">
        <w:t xml:space="preserve"> right after loops breaks so </w:t>
      </w:r>
      <w:r w:rsidR="004B39BA">
        <w:t>it</w:t>
      </w:r>
      <w:r w:rsidR="0049470A">
        <w:t xml:space="preserve"> can </w:t>
      </w:r>
      <w:r w:rsidR="00D20EA0">
        <w:t>immediately</w:t>
      </w:r>
      <w:r w:rsidR="0049470A">
        <w:t xml:space="preserve"> capture when the algorithm ends. </w:t>
      </w:r>
      <w:r w:rsidR="0019762D">
        <w:t>By doing so, the time.time() retur</w:t>
      </w:r>
      <w:r w:rsidR="000D36E2">
        <w:t>ns the time</w:t>
      </w:r>
      <w:r w:rsidR="0019762D">
        <w:t xml:space="preserve"> at that point minus the time at that start </w:t>
      </w:r>
      <w:r w:rsidR="005E37B1">
        <w:t>which</w:t>
      </w:r>
      <w:r w:rsidR="0019762D">
        <w:t xml:space="preserve"> tell</w:t>
      </w:r>
      <w:r w:rsidR="005E37B1">
        <w:t>s</w:t>
      </w:r>
      <w:r w:rsidR="0019762D">
        <w:t xml:space="preserve"> us how long the program took when it ran the color detection portion of the program. </w:t>
      </w:r>
    </w:p>
    <w:p w14:paraId="514DECF9" w14:textId="3F8D0F42" w:rsidR="009303D9" w:rsidRDefault="1E41D56B" w:rsidP="0D631479">
      <w:pPr>
        <w:pStyle w:val="Heading1"/>
        <w:jc w:val="left"/>
      </w:pPr>
      <w:r>
        <w:t>Performance and Evaluation</w:t>
      </w:r>
    </w:p>
    <w:p w14:paraId="14DDFED0" w14:textId="50ADEEEA" w:rsidR="00575BCA" w:rsidRDefault="41AA5A6B" w:rsidP="006D5303">
      <w:pPr>
        <w:pStyle w:val="BodyText"/>
        <w:ind w:firstLine="270"/>
      </w:pPr>
      <w:r w:rsidRPr="0D631479">
        <w:rPr>
          <w:rFonts w:eastAsia="Times New Roman"/>
        </w:rPr>
        <w:t>The image processing library, OpenCV, can use GPU-targeted functions</w:t>
      </w:r>
      <w:r w:rsidR="2819A056" w:rsidRPr="0D631479">
        <w:rPr>
          <w:rFonts w:eastAsia="Times New Roman"/>
        </w:rPr>
        <w:t>. However</w:t>
      </w:r>
      <w:r w:rsidR="00426C82" w:rsidRPr="0D631479">
        <w:rPr>
          <w:rFonts w:eastAsia="Times New Roman"/>
          <w:lang w:val="en-US"/>
        </w:rPr>
        <w:t>, due to the scope of the paper</w:t>
      </w:r>
      <w:r w:rsidR="74D9EDF2" w:rsidRPr="0D631479">
        <w:rPr>
          <w:rFonts w:eastAsia="Times New Roman"/>
          <w:lang w:val="en-US"/>
        </w:rPr>
        <w:t xml:space="preserve">, it </w:t>
      </w:r>
      <w:r w:rsidR="542C608B" w:rsidRPr="0D631479">
        <w:rPr>
          <w:rFonts w:eastAsia="Times New Roman"/>
          <w:lang w:val="en-US"/>
        </w:rPr>
        <w:t>will</w:t>
      </w:r>
      <w:r w:rsidR="43859C24" w:rsidRPr="0D631479">
        <w:rPr>
          <w:rFonts w:eastAsia="Times New Roman"/>
          <w:lang w:val="en-US"/>
        </w:rPr>
        <w:t xml:space="preserve"> </w:t>
      </w:r>
      <w:r w:rsidR="7D0299C5" w:rsidRPr="0D631479">
        <w:rPr>
          <w:rFonts w:eastAsia="Times New Roman"/>
          <w:lang w:val="en-US"/>
        </w:rPr>
        <w:t xml:space="preserve">not </w:t>
      </w:r>
      <w:r w:rsidR="43859C24" w:rsidRPr="0D631479">
        <w:rPr>
          <w:rFonts w:eastAsia="Times New Roman"/>
          <w:lang w:val="en-US"/>
        </w:rPr>
        <w:t>be</w:t>
      </w:r>
      <w:r w:rsidR="00426C82" w:rsidRPr="0D631479">
        <w:rPr>
          <w:rFonts w:eastAsia="Times New Roman"/>
          <w:lang w:val="en-US"/>
        </w:rPr>
        <w:t xml:space="preserve"> used</w:t>
      </w:r>
      <w:r w:rsidR="1C2B21F9" w:rsidRPr="0D631479">
        <w:rPr>
          <w:rFonts w:eastAsia="Times New Roman"/>
          <w:lang w:val="en-US"/>
        </w:rPr>
        <w:t>. Then</w:t>
      </w:r>
      <w:r w:rsidR="3D15A3E3" w:rsidRPr="0D631479">
        <w:rPr>
          <w:rFonts w:eastAsia="Times New Roman"/>
        </w:rPr>
        <w:t xml:space="preserve">, </w:t>
      </w:r>
      <w:r w:rsidR="46692177" w:rsidRPr="0D631479">
        <w:rPr>
          <w:rFonts w:eastAsia="Times New Roman"/>
        </w:rPr>
        <w:t xml:space="preserve">it </w:t>
      </w:r>
      <w:r w:rsidR="3D15A3E3" w:rsidRPr="0D631479">
        <w:rPr>
          <w:rFonts w:eastAsia="Times New Roman"/>
        </w:rPr>
        <w:t xml:space="preserve">can </w:t>
      </w:r>
      <w:r w:rsidR="309869F5" w:rsidRPr="0D631479">
        <w:rPr>
          <w:rFonts w:eastAsia="Times New Roman"/>
        </w:rPr>
        <w:t>be conclude</w:t>
      </w:r>
      <w:r w:rsidR="6728EA0F" w:rsidRPr="0D631479">
        <w:rPr>
          <w:rFonts w:eastAsia="Times New Roman"/>
        </w:rPr>
        <w:t>d</w:t>
      </w:r>
      <w:r w:rsidRPr="0D631479">
        <w:rPr>
          <w:rFonts w:eastAsia="Times New Roman"/>
        </w:rPr>
        <w:t xml:space="preserve"> that most of the processing load lies on the system’s CPU. Therefore</w:t>
      </w:r>
      <w:r w:rsidR="7DE46BB4" w:rsidRPr="0D631479">
        <w:rPr>
          <w:rFonts w:eastAsia="Times New Roman"/>
        </w:rPr>
        <w:t xml:space="preserve">, benchmarking </w:t>
      </w:r>
      <w:r w:rsidR="549E446E" w:rsidRPr="0D631479">
        <w:rPr>
          <w:rFonts w:eastAsia="Times New Roman"/>
        </w:rPr>
        <w:t xml:space="preserve">a </w:t>
      </w:r>
      <w:r w:rsidR="7DE46BB4" w:rsidRPr="0D631479">
        <w:rPr>
          <w:rFonts w:eastAsia="Times New Roman"/>
        </w:rPr>
        <w:t xml:space="preserve">system will also </w:t>
      </w:r>
      <w:r w:rsidR="7213154F" w:rsidRPr="0D631479">
        <w:rPr>
          <w:rFonts w:eastAsia="Times New Roman"/>
        </w:rPr>
        <w:t xml:space="preserve">mainly reflect the performance of </w:t>
      </w:r>
      <w:r w:rsidR="274EF159" w:rsidRPr="0D631479">
        <w:rPr>
          <w:rFonts w:eastAsia="Times New Roman"/>
        </w:rPr>
        <w:t xml:space="preserve">its CPU. </w:t>
      </w:r>
      <w:r w:rsidR="71AC5561">
        <w:t xml:space="preserve">Using the equations and model from the previous section, </w:t>
      </w:r>
      <w:r w:rsidR="0A03144D">
        <w:t>it was possible</w:t>
      </w:r>
      <w:r w:rsidR="71AC5561">
        <w:t xml:space="preserve"> to </w:t>
      </w:r>
      <w:r w:rsidR="08B10C45">
        <w:t xml:space="preserve">conduct evaluations on the performance of the various systems. </w:t>
      </w:r>
      <w:r w:rsidR="167E6C9E">
        <w:t>A testing set was</w:t>
      </w:r>
      <w:r w:rsidR="0C567780">
        <w:t xml:space="preserve"> developed </w:t>
      </w:r>
      <w:r w:rsidR="28CDD29A">
        <w:t>using</w:t>
      </w:r>
      <w:r w:rsidR="0C567780">
        <w:t xml:space="preserve"> PowerPoint with </w:t>
      </w:r>
      <w:r w:rsidR="54CECEB3">
        <w:t xml:space="preserve">timers that change slides </w:t>
      </w:r>
      <w:r w:rsidR="00429A74">
        <w:t>w</w:t>
      </w:r>
      <w:r w:rsidR="3A7FB8CE">
        <w:t xml:space="preserve">ith </w:t>
      </w:r>
      <w:r w:rsidR="00429A74">
        <w:t>each ha</w:t>
      </w:r>
      <w:r w:rsidR="5EB3EC25">
        <w:t>ving</w:t>
      </w:r>
      <w:r w:rsidR="1A899177">
        <w:t xml:space="preserve"> a colored circle</w:t>
      </w:r>
      <w:r w:rsidR="7E625EC9">
        <w:t xml:space="preserve">. The testing program </w:t>
      </w:r>
      <w:r w:rsidR="0354EC14">
        <w:t>must</w:t>
      </w:r>
      <w:r w:rsidR="79E9D5EC">
        <w:t xml:space="preserve"> detect </w:t>
      </w:r>
      <w:r w:rsidR="68594DAB">
        <w:t xml:space="preserve">each colored circle correctly and then finishes on the red circle which breaks the program after </w:t>
      </w:r>
      <w:r w:rsidR="1D6D714F">
        <w:t>a few</w:t>
      </w:r>
      <w:r w:rsidR="68594DAB">
        <w:t xml:space="preserve"> detections. </w:t>
      </w:r>
      <w:r w:rsidR="77EC34E9">
        <w:t>For</w:t>
      </w:r>
      <w:r w:rsidR="3D1ED2F1">
        <w:t xml:space="preserve"> comparison, </w:t>
      </w:r>
      <w:r w:rsidR="47BDB11D">
        <w:t>two Intel CPUs and an AMD CPU</w:t>
      </w:r>
      <w:r w:rsidR="5AE5494F">
        <w:t xml:space="preserve"> </w:t>
      </w:r>
      <w:r w:rsidR="02E5F20C">
        <w:t>were</w:t>
      </w:r>
      <w:r w:rsidR="5AE5494F">
        <w:t xml:space="preserve"> used</w:t>
      </w:r>
      <w:r w:rsidR="47BDB11D">
        <w:t xml:space="preserve"> to benchmark as a reference to </w:t>
      </w:r>
      <w:r w:rsidR="34AFBE5E">
        <w:t xml:space="preserve">the Broadcom ARM processor on </w:t>
      </w:r>
      <w:r w:rsidR="50B0D478">
        <w:t>the</w:t>
      </w:r>
      <w:r w:rsidR="34AFBE5E">
        <w:t xml:space="preserve"> </w:t>
      </w:r>
      <w:r w:rsidR="42B9248B">
        <w:t xml:space="preserve">Raspberry </w:t>
      </w:r>
      <w:r w:rsidR="34AFBE5E">
        <w:t xml:space="preserve">Pi. </w:t>
      </w:r>
      <w:r w:rsidR="748DA735">
        <w:t>For each CPU, the testing data used the</w:t>
      </w:r>
      <w:r w:rsidR="0961BBF7">
        <w:t xml:space="preserve"> ten best </w:t>
      </w:r>
      <w:r w:rsidR="38C6C3EC">
        <w:t xml:space="preserve">points to eliminate outliers. This ensures that there is a greater degree of accuracy in </w:t>
      </w:r>
      <w:r w:rsidR="7E953513">
        <w:t xml:space="preserve">the </w:t>
      </w:r>
      <w:r w:rsidR="3112BC68">
        <w:t>measurements.</w:t>
      </w:r>
    </w:p>
    <w:p w14:paraId="11528421" w14:textId="476745FA" w:rsidR="00575BCA" w:rsidRDefault="0ED29D4E" w:rsidP="2925C02C">
      <w:r>
        <w:rPr>
          <w:noProof/>
        </w:rPr>
        <w:drawing>
          <wp:inline distT="0" distB="0" distL="0" distR="0" wp14:anchorId="32CEFD81" wp14:editId="7F5A5E8D">
            <wp:extent cx="3232727" cy="2000250"/>
            <wp:effectExtent l="0" t="0" r="6350" b="0"/>
            <wp:docPr id="961897476" name="Picture 961897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46268" cy="2008629"/>
                    </a:xfrm>
                    <a:prstGeom prst="rect">
                      <a:avLst/>
                    </a:prstGeom>
                  </pic:spPr>
                </pic:pic>
              </a:graphicData>
            </a:graphic>
          </wp:inline>
        </w:drawing>
      </w:r>
    </w:p>
    <w:p w14:paraId="3C39DCEA" w14:textId="5CA7FF75" w:rsidR="00575BCA" w:rsidRDefault="3F43C1A9" w:rsidP="2925C02C">
      <w:r>
        <w:t xml:space="preserve">Fig. 1. </w:t>
      </w:r>
      <w:r w:rsidR="1D9340F2">
        <w:t>Benchmarking 10 runs</w:t>
      </w:r>
      <w:r w:rsidR="37F1578D">
        <w:t xml:space="preserve"> </w:t>
      </w:r>
      <w:r w:rsidR="37AD5353">
        <w:t xml:space="preserve">measuring </w:t>
      </w:r>
      <w:r w:rsidR="39EB9787">
        <w:t xml:space="preserve">program </w:t>
      </w:r>
      <w:r w:rsidR="37AD5353">
        <w:t>time on</w:t>
      </w:r>
      <w:r w:rsidR="778D6882">
        <w:t xml:space="preserve"> a</w:t>
      </w:r>
      <w:r w:rsidR="37AD5353">
        <w:t xml:space="preserve"> Cortex A72 (Pi) processor</w:t>
      </w:r>
    </w:p>
    <w:p w14:paraId="1395A307" w14:textId="283B1C8F" w:rsidR="00575BCA" w:rsidRDefault="75055A78" w:rsidP="2925C02C">
      <w:r>
        <w:rPr>
          <w:noProof/>
        </w:rPr>
        <w:drawing>
          <wp:inline distT="0" distB="0" distL="0" distR="0" wp14:anchorId="0F3753FA" wp14:editId="6E558601">
            <wp:extent cx="3236976" cy="2144496"/>
            <wp:effectExtent l="0" t="0" r="1905" b="8255"/>
            <wp:docPr id="531692875" name="Picture 531692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6976" cy="2144496"/>
                    </a:xfrm>
                    <a:prstGeom prst="rect">
                      <a:avLst/>
                    </a:prstGeom>
                  </pic:spPr>
                </pic:pic>
              </a:graphicData>
            </a:graphic>
          </wp:inline>
        </w:drawing>
      </w:r>
    </w:p>
    <w:p w14:paraId="4507BEF8" w14:textId="4E3DC057" w:rsidR="00575BCA" w:rsidRDefault="72181D31" w:rsidP="2925C02C">
      <w:r>
        <w:t xml:space="preserve">Fig. 2. </w:t>
      </w:r>
      <w:r w:rsidR="51EBCAA6">
        <w:t>Benchmarking 10 runs measuring program time on</w:t>
      </w:r>
      <w:r w:rsidR="2581F46B">
        <w:t xml:space="preserve"> </w:t>
      </w:r>
      <w:r w:rsidR="5309FFE9">
        <w:t>an i7 7065G7 processor</w:t>
      </w:r>
    </w:p>
    <w:p w14:paraId="33F0E2FA" w14:textId="22C92193" w:rsidR="00575BCA" w:rsidRDefault="75055A78" w:rsidP="2925C02C">
      <w:r>
        <w:rPr>
          <w:noProof/>
        </w:rPr>
        <w:drawing>
          <wp:inline distT="0" distB="0" distL="0" distR="0" wp14:anchorId="6D4803D1" wp14:editId="4286CCFF">
            <wp:extent cx="3236976" cy="2151240"/>
            <wp:effectExtent l="0" t="0" r="1905" b="1905"/>
            <wp:docPr id="1844177133" name="Picture 1844177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36976" cy="2151240"/>
                    </a:xfrm>
                    <a:prstGeom prst="rect">
                      <a:avLst/>
                    </a:prstGeom>
                  </pic:spPr>
                </pic:pic>
              </a:graphicData>
            </a:graphic>
          </wp:inline>
        </w:drawing>
      </w:r>
    </w:p>
    <w:p w14:paraId="29D694BE" w14:textId="22CBD5C7" w:rsidR="00575BCA" w:rsidRDefault="280E963F" w:rsidP="2925C02C">
      <w:r>
        <w:t>Fig. 3.</w:t>
      </w:r>
      <w:r w:rsidR="596F86E0">
        <w:t xml:space="preserve"> </w:t>
      </w:r>
      <w:r w:rsidR="0F16116B">
        <w:t>Benchmarking 10 runs measuring program time on</w:t>
      </w:r>
      <w:r w:rsidR="596F86E0">
        <w:t xml:space="preserve"> an i7 10700K processor</w:t>
      </w:r>
    </w:p>
    <w:p w14:paraId="461B625A" w14:textId="0B14559B" w:rsidR="00575BCA" w:rsidRDefault="75055A78" w:rsidP="2925C02C">
      <w:r>
        <w:rPr>
          <w:noProof/>
        </w:rPr>
        <w:lastRenderedPageBreak/>
        <w:drawing>
          <wp:inline distT="0" distB="0" distL="0" distR="0" wp14:anchorId="6C5D14C1" wp14:editId="2DE998A9">
            <wp:extent cx="3236976" cy="2137753"/>
            <wp:effectExtent l="0" t="0" r="1905" b="0"/>
            <wp:docPr id="1729832065" name="Picture 172983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36976" cy="2137753"/>
                    </a:xfrm>
                    <a:prstGeom prst="rect">
                      <a:avLst/>
                    </a:prstGeom>
                  </pic:spPr>
                </pic:pic>
              </a:graphicData>
            </a:graphic>
          </wp:inline>
        </w:drawing>
      </w:r>
    </w:p>
    <w:p w14:paraId="77CA92FE" w14:textId="1469D03C" w:rsidR="00575BCA" w:rsidRDefault="06E4F3E8" w:rsidP="2925C02C">
      <w:r>
        <w:t xml:space="preserve">Fig. 4. </w:t>
      </w:r>
      <w:r w:rsidR="7E37CD6A">
        <w:t>Benchmarking 10 runs measuring program time on</w:t>
      </w:r>
      <w:r w:rsidR="3B796625">
        <w:t xml:space="preserve"> a Ryzen 5 2600X processor</w:t>
      </w:r>
    </w:p>
    <w:p w14:paraId="5ADDF8A0" w14:textId="4147DFEB" w:rsidR="00575BCA" w:rsidRDefault="00575BCA" w:rsidP="2925C02C">
      <w:pPr>
        <w:pStyle w:val="BodyText"/>
        <w:ind w:firstLine="0"/>
      </w:pPr>
    </w:p>
    <w:p w14:paraId="2E0CEEEE" w14:textId="18044327" w:rsidR="00575BCA" w:rsidRDefault="778394C8" w:rsidP="2925C02C">
      <w:pPr>
        <w:pStyle w:val="BodyText"/>
        <w:rPr>
          <w:rFonts w:eastAsia="Times New Roman"/>
        </w:rPr>
      </w:pPr>
      <w:r w:rsidRPr="0D631479">
        <w:rPr>
          <w:rFonts w:eastAsia="Times New Roman"/>
        </w:rPr>
        <w:t xml:space="preserve">The average time for the A72, i7 </w:t>
      </w:r>
      <w:r w:rsidR="6EC7CF99" w:rsidRPr="0D631479">
        <w:rPr>
          <w:rFonts w:eastAsia="Times New Roman"/>
        </w:rPr>
        <w:t>1</w:t>
      </w:r>
      <w:r w:rsidRPr="0D631479">
        <w:rPr>
          <w:rFonts w:eastAsia="Times New Roman"/>
        </w:rPr>
        <w:t>065G7, i7 10700K, and 2600X w</w:t>
      </w:r>
      <w:r w:rsidR="4065E3CC" w:rsidRPr="0D631479">
        <w:rPr>
          <w:rFonts w:eastAsia="Times New Roman"/>
        </w:rPr>
        <w:t>as</w:t>
      </w:r>
      <w:r w:rsidRPr="0D631479">
        <w:rPr>
          <w:rFonts w:eastAsia="Times New Roman"/>
        </w:rPr>
        <w:t xml:space="preserve"> respectively </w:t>
      </w:r>
      <w:r w:rsidR="51555B24" w:rsidRPr="0D631479">
        <w:rPr>
          <w:rFonts w:eastAsia="Times New Roman"/>
        </w:rPr>
        <w:t>18.4293986797332</w:t>
      </w:r>
      <w:r w:rsidR="46B52D7B" w:rsidRPr="0D631479">
        <w:rPr>
          <w:rFonts w:eastAsia="Times New Roman"/>
        </w:rPr>
        <w:t xml:space="preserve"> seconds</w:t>
      </w:r>
      <w:r w:rsidRPr="0D631479">
        <w:rPr>
          <w:rFonts w:eastAsia="Times New Roman"/>
        </w:rPr>
        <w:t>, 15.335225629807</w:t>
      </w:r>
      <w:r w:rsidR="6F5DCC7C" w:rsidRPr="0D631479">
        <w:rPr>
          <w:rFonts w:eastAsia="Times New Roman"/>
        </w:rPr>
        <w:t xml:space="preserve"> seconds</w:t>
      </w:r>
      <w:r w:rsidRPr="0D631479">
        <w:rPr>
          <w:rFonts w:eastAsia="Times New Roman"/>
        </w:rPr>
        <w:t>, 15.7492772436142 seconds</w:t>
      </w:r>
      <w:r w:rsidR="29D2C448" w:rsidRPr="0D631479">
        <w:rPr>
          <w:rFonts w:eastAsia="Times New Roman"/>
        </w:rPr>
        <w:t>, and 15.0020660400390 seconds</w:t>
      </w:r>
      <w:r w:rsidRPr="0D631479">
        <w:rPr>
          <w:rFonts w:eastAsia="Times New Roman"/>
        </w:rPr>
        <w:t xml:space="preserve">. </w:t>
      </w:r>
      <w:r w:rsidR="295597B4" w:rsidRPr="0D631479">
        <w:rPr>
          <w:rFonts w:eastAsia="Times New Roman"/>
        </w:rPr>
        <w:t>These results are mostly</w:t>
      </w:r>
      <w:r w:rsidR="2A088AE2" w:rsidRPr="0D631479">
        <w:rPr>
          <w:rFonts w:eastAsia="Times New Roman"/>
        </w:rPr>
        <w:t xml:space="preserve"> within the expected range of values. </w:t>
      </w:r>
      <w:r w:rsidR="61769156" w:rsidRPr="0D631479">
        <w:rPr>
          <w:rFonts w:eastAsia="Times New Roman"/>
        </w:rPr>
        <w:t xml:space="preserve">The Raspberry Pi understandably performed the worst of the testing group. </w:t>
      </w:r>
      <w:r w:rsidR="7E053CE9" w:rsidRPr="0D631479">
        <w:rPr>
          <w:rFonts w:eastAsia="Times New Roman"/>
        </w:rPr>
        <w:t xml:space="preserve">It was on average around 2 to 3 seconds slower than </w:t>
      </w:r>
      <w:r w:rsidR="03878F55" w:rsidRPr="0D631479">
        <w:rPr>
          <w:rFonts w:eastAsia="Times New Roman"/>
        </w:rPr>
        <w:t xml:space="preserve">its competitors. </w:t>
      </w:r>
      <w:r w:rsidR="654B7AD4" w:rsidRPr="0D631479">
        <w:rPr>
          <w:rFonts w:eastAsia="Times New Roman"/>
        </w:rPr>
        <w:t xml:space="preserve">The </w:t>
      </w:r>
      <w:r w:rsidR="349DEC83" w:rsidRPr="0D631479">
        <w:rPr>
          <w:rFonts w:eastAsia="Times New Roman"/>
        </w:rPr>
        <w:t xml:space="preserve">averages of the </w:t>
      </w:r>
      <w:r w:rsidR="654B7AD4" w:rsidRPr="0D631479">
        <w:rPr>
          <w:rFonts w:eastAsia="Times New Roman"/>
        </w:rPr>
        <w:t>other</w:t>
      </w:r>
      <w:r w:rsidR="4029E49A" w:rsidRPr="0D631479">
        <w:rPr>
          <w:rFonts w:eastAsia="Times New Roman"/>
        </w:rPr>
        <w:t>s are within a one-second margin</w:t>
      </w:r>
      <w:r w:rsidR="16D9D1E0" w:rsidRPr="0D631479">
        <w:rPr>
          <w:rFonts w:eastAsia="Times New Roman"/>
        </w:rPr>
        <w:t xml:space="preserve"> which </w:t>
      </w:r>
      <w:r w:rsidR="5E0C0A02" w:rsidRPr="0D631479">
        <w:rPr>
          <w:rFonts w:eastAsia="Times New Roman"/>
        </w:rPr>
        <w:t>makes</w:t>
      </w:r>
      <w:r w:rsidR="124CB317" w:rsidRPr="0D631479">
        <w:rPr>
          <w:rFonts w:eastAsia="Times New Roman"/>
        </w:rPr>
        <w:t xml:space="preserve"> sense since </w:t>
      </w:r>
      <w:r w:rsidR="74B53EAE" w:rsidRPr="0D631479">
        <w:rPr>
          <w:rFonts w:eastAsia="Times New Roman"/>
        </w:rPr>
        <w:t xml:space="preserve">the CPUs are </w:t>
      </w:r>
      <w:r w:rsidR="7C167DF5" w:rsidRPr="0D631479">
        <w:rPr>
          <w:rFonts w:eastAsia="Times New Roman"/>
        </w:rPr>
        <w:t>from the newer generations from both companies</w:t>
      </w:r>
      <w:r w:rsidR="38822F4E" w:rsidRPr="0D631479">
        <w:rPr>
          <w:rFonts w:eastAsia="Times New Roman"/>
        </w:rPr>
        <w:t>--10</w:t>
      </w:r>
      <w:r w:rsidR="38822F4E" w:rsidRPr="0D631479">
        <w:rPr>
          <w:rFonts w:eastAsia="Times New Roman"/>
          <w:vertAlign w:val="superscript"/>
        </w:rPr>
        <w:t>th</w:t>
      </w:r>
      <w:r w:rsidR="38822F4E" w:rsidRPr="0D631479">
        <w:rPr>
          <w:rFonts w:eastAsia="Times New Roman"/>
        </w:rPr>
        <w:t xml:space="preserve"> gen Intel and 2</w:t>
      </w:r>
      <w:r w:rsidR="38822F4E" w:rsidRPr="0D631479">
        <w:rPr>
          <w:rFonts w:eastAsia="Times New Roman"/>
          <w:vertAlign w:val="superscript"/>
        </w:rPr>
        <w:t>nd</w:t>
      </w:r>
      <w:r w:rsidR="38822F4E" w:rsidRPr="0D631479">
        <w:rPr>
          <w:rFonts w:eastAsia="Times New Roman"/>
        </w:rPr>
        <w:t xml:space="preserve"> gen Ryzen</w:t>
      </w:r>
      <w:r w:rsidR="7C167DF5" w:rsidRPr="0D631479">
        <w:rPr>
          <w:rFonts w:eastAsia="Times New Roman"/>
        </w:rPr>
        <w:t xml:space="preserve">. </w:t>
      </w:r>
      <w:r w:rsidR="476468D1" w:rsidRPr="0D631479">
        <w:rPr>
          <w:rFonts w:eastAsia="Times New Roman"/>
        </w:rPr>
        <w:t>Th</w:t>
      </w:r>
      <w:r w:rsidR="4DCAFF35" w:rsidRPr="0D631479">
        <w:rPr>
          <w:rFonts w:eastAsia="Times New Roman"/>
        </w:rPr>
        <w:t xml:space="preserve">e numbers are understandably better than </w:t>
      </w:r>
      <w:r w:rsidR="62889B11" w:rsidRPr="0D631479">
        <w:rPr>
          <w:rFonts w:eastAsia="Times New Roman"/>
        </w:rPr>
        <w:t>A72</w:t>
      </w:r>
      <w:r w:rsidR="4DCAFF35" w:rsidRPr="0D631479">
        <w:rPr>
          <w:rFonts w:eastAsia="Times New Roman"/>
        </w:rPr>
        <w:t xml:space="preserve">, however, </w:t>
      </w:r>
      <w:r w:rsidR="24F3C83B" w:rsidRPr="0D631479">
        <w:rPr>
          <w:rFonts w:eastAsia="Times New Roman"/>
        </w:rPr>
        <w:t>common sense says higher clock frequenc</w:t>
      </w:r>
      <w:r w:rsidR="738AD87B" w:rsidRPr="0D631479">
        <w:rPr>
          <w:rFonts w:eastAsia="Times New Roman"/>
        </w:rPr>
        <w:t xml:space="preserve">y </w:t>
      </w:r>
      <w:r w:rsidR="32AB4463" w:rsidRPr="0D631479">
        <w:rPr>
          <w:rFonts w:eastAsia="Times New Roman"/>
        </w:rPr>
        <w:t>means</w:t>
      </w:r>
      <w:r w:rsidR="738AD87B" w:rsidRPr="0D631479">
        <w:rPr>
          <w:rFonts w:eastAsia="Times New Roman"/>
        </w:rPr>
        <w:t xml:space="preserve"> better performance. </w:t>
      </w:r>
      <w:r w:rsidR="2927166F" w:rsidRPr="0D631479">
        <w:rPr>
          <w:rFonts w:eastAsia="Times New Roman"/>
        </w:rPr>
        <w:t xml:space="preserve">The Ryzen 5 2600X has a lower </w:t>
      </w:r>
      <w:r w:rsidR="564FBC44" w:rsidRPr="0D631479">
        <w:rPr>
          <w:rFonts w:eastAsia="Times New Roman"/>
        </w:rPr>
        <w:t>program time than the i7 1065G7</w:t>
      </w:r>
      <w:r w:rsidR="5BD20EAF" w:rsidRPr="0D631479">
        <w:rPr>
          <w:rFonts w:eastAsia="Times New Roman"/>
        </w:rPr>
        <w:t xml:space="preserve"> which is expected </w:t>
      </w:r>
      <w:r w:rsidR="52B679BD" w:rsidRPr="0D631479">
        <w:rPr>
          <w:rFonts w:eastAsia="Times New Roman"/>
        </w:rPr>
        <w:t xml:space="preserve">since one is a desktop processor with higher clock frequency compared to a lower clock laptop processor. </w:t>
      </w:r>
      <w:r w:rsidR="463CD479" w:rsidRPr="0D631479">
        <w:rPr>
          <w:rFonts w:eastAsia="Times New Roman"/>
        </w:rPr>
        <w:t xml:space="preserve">This would </w:t>
      </w:r>
      <w:r w:rsidR="307A4987" w:rsidRPr="0D631479">
        <w:rPr>
          <w:rFonts w:eastAsia="Times New Roman"/>
        </w:rPr>
        <w:t xml:space="preserve">also </w:t>
      </w:r>
      <w:r w:rsidR="463CD479" w:rsidRPr="0D631479">
        <w:rPr>
          <w:rFonts w:eastAsia="Times New Roman"/>
        </w:rPr>
        <w:t xml:space="preserve">imply </w:t>
      </w:r>
      <w:r w:rsidR="367702AD" w:rsidRPr="0D631479">
        <w:rPr>
          <w:rFonts w:eastAsia="Times New Roman"/>
        </w:rPr>
        <w:t>a shorter</w:t>
      </w:r>
      <w:r w:rsidR="463CD479" w:rsidRPr="0D631479">
        <w:rPr>
          <w:rFonts w:eastAsia="Times New Roman"/>
        </w:rPr>
        <w:t xml:space="preserve"> </w:t>
      </w:r>
      <w:r w:rsidR="1BDD2C3C" w:rsidRPr="0D631479">
        <w:rPr>
          <w:rFonts w:eastAsia="Times New Roman"/>
        </w:rPr>
        <w:t xml:space="preserve">program </w:t>
      </w:r>
      <w:r w:rsidR="463CD479" w:rsidRPr="0D631479">
        <w:rPr>
          <w:rFonts w:eastAsia="Times New Roman"/>
        </w:rPr>
        <w:t>time of the i7 10700K</w:t>
      </w:r>
      <w:r w:rsidR="1E819226" w:rsidRPr="0D631479">
        <w:rPr>
          <w:rFonts w:eastAsia="Times New Roman"/>
        </w:rPr>
        <w:t xml:space="preserve"> compared to </w:t>
      </w:r>
      <w:r w:rsidR="60B4D215" w:rsidRPr="0D631479">
        <w:rPr>
          <w:rFonts w:eastAsia="Times New Roman"/>
        </w:rPr>
        <w:t>the i</w:t>
      </w:r>
      <w:r w:rsidR="1E819226" w:rsidRPr="0D631479">
        <w:rPr>
          <w:rFonts w:eastAsia="Times New Roman"/>
        </w:rPr>
        <w:t>7 1065G7</w:t>
      </w:r>
      <w:r w:rsidR="3156CB0F" w:rsidRPr="0D631479">
        <w:rPr>
          <w:rFonts w:eastAsia="Times New Roman"/>
        </w:rPr>
        <w:t>,</w:t>
      </w:r>
      <w:r w:rsidR="1E819226" w:rsidRPr="0D631479">
        <w:rPr>
          <w:rFonts w:eastAsia="Times New Roman"/>
        </w:rPr>
        <w:t xml:space="preserve"> which </w:t>
      </w:r>
      <w:r w:rsidR="6E63417D" w:rsidRPr="0D631479">
        <w:rPr>
          <w:rFonts w:eastAsia="Times New Roman"/>
        </w:rPr>
        <w:t>was</w:t>
      </w:r>
      <w:r w:rsidR="1E819226" w:rsidRPr="0D631479">
        <w:rPr>
          <w:rFonts w:eastAsia="Times New Roman"/>
        </w:rPr>
        <w:t xml:space="preserve"> not the case. </w:t>
      </w:r>
      <w:r w:rsidR="3F16CCEA" w:rsidRPr="0D631479">
        <w:rPr>
          <w:rFonts w:eastAsia="Times New Roman"/>
        </w:rPr>
        <w:t>Human errors during testing could be the source of this discrepancy</w:t>
      </w:r>
      <w:r w:rsidR="5AD9FB8C" w:rsidRPr="0D631479">
        <w:rPr>
          <w:rFonts w:eastAsia="Times New Roman"/>
        </w:rPr>
        <w:t xml:space="preserve">. There are other factors that could also </w:t>
      </w:r>
      <w:r w:rsidR="5358D2DB" w:rsidRPr="0D631479">
        <w:rPr>
          <w:rFonts w:eastAsia="Times New Roman"/>
        </w:rPr>
        <w:t xml:space="preserve">contribute to these numbers. </w:t>
      </w:r>
    </w:p>
    <w:p w14:paraId="0280A606" w14:textId="52300F4A" w:rsidR="00575BCA" w:rsidRDefault="13BE976B" w:rsidP="2925C02C">
      <w:pPr>
        <w:pStyle w:val="BodyText"/>
        <w:rPr>
          <w:rFonts w:eastAsia="Times New Roman"/>
        </w:rPr>
      </w:pPr>
      <w:r w:rsidRPr="0D631479">
        <w:rPr>
          <w:rFonts w:eastAsia="Times New Roman"/>
        </w:rPr>
        <w:t xml:space="preserve">Although the main contributor to performance is the CPU, there are other components that can affect the benchmarks. </w:t>
      </w:r>
      <w:r w:rsidR="28992334" w:rsidRPr="0D631479">
        <w:rPr>
          <w:rFonts w:eastAsia="Times New Roman"/>
        </w:rPr>
        <w:t xml:space="preserve">One of the factors is the </w:t>
      </w:r>
      <w:r w:rsidR="601A8E8C" w:rsidRPr="0D631479">
        <w:rPr>
          <w:rFonts w:eastAsia="Times New Roman"/>
        </w:rPr>
        <w:t xml:space="preserve">type of storage. The Pi operated on a micro-SD card which is </w:t>
      </w:r>
      <w:r w:rsidR="2A25349F" w:rsidRPr="0D631479">
        <w:rPr>
          <w:rFonts w:eastAsia="Times New Roman"/>
        </w:rPr>
        <w:t xml:space="preserve">much </w:t>
      </w:r>
      <w:r w:rsidR="1A0CB416" w:rsidRPr="0D631479">
        <w:rPr>
          <w:rFonts w:eastAsia="Times New Roman"/>
        </w:rPr>
        <w:t>slower</w:t>
      </w:r>
      <w:r w:rsidR="0A4F60F9" w:rsidRPr="0D631479">
        <w:rPr>
          <w:rFonts w:eastAsia="Times New Roman"/>
        </w:rPr>
        <w:t xml:space="preserve"> than modern storage options </w:t>
      </w:r>
      <w:r w:rsidR="113A297F" w:rsidRPr="0D631479">
        <w:rPr>
          <w:rFonts w:eastAsia="Times New Roman"/>
        </w:rPr>
        <w:t xml:space="preserve">like a traditional hard drive or solid-state drive. Another factor will be the </w:t>
      </w:r>
      <w:r w:rsidR="4FDF0EB0" w:rsidRPr="0D631479">
        <w:rPr>
          <w:rFonts w:eastAsia="Times New Roman"/>
        </w:rPr>
        <w:t>random-access memory in the system. The Pi 4B has 8GB</w:t>
      </w:r>
      <w:r w:rsidR="31E1FBFE" w:rsidRPr="0D631479">
        <w:rPr>
          <w:rFonts w:eastAsia="Times New Roman"/>
        </w:rPr>
        <w:t xml:space="preserve"> capacity of </w:t>
      </w:r>
      <w:r w:rsidR="64DFC02C" w:rsidRPr="0D631479">
        <w:rPr>
          <w:rFonts w:eastAsia="Times New Roman"/>
        </w:rPr>
        <w:t>RAM,</w:t>
      </w:r>
      <w:r w:rsidR="4FDF0EB0" w:rsidRPr="0D631479">
        <w:rPr>
          <w:rFonts w:eastAsia="Times New Roman"/>
        </w:rPr>
        <w:t xml:space="preserve"> </w:t>
      </w:r>
      <w:r w:rsidR="2530714F" w:rsidRPr="0D631479">
        <w:rPr>
          <w:rFonts w:eastAsia="Times New Roman"/>
        </w:rPr>
        <w:t xml:space="preserve">which is on the lower end for modern </w:t>
      </w:r>
      <w:r w:rsidR="1FD23F2F" w:rsidRPr="0D631479">
        <w:rPr>
          <w:rFonts w:eastAsia="Times New Roman"/>
        </w:rPr>
        <w:t>computers</w:t>
      </w:r>
      <w:r w:rsidR="789FC5F2" w:rsidRPr="0D631479">
        <w:rPr>
          <w:rFonts w:eastAsia="Times New Roman"/>
        </w:rPr>
        <w:t>,</w:t>
      </w:r>
      <w:r w:rsidR="1FD23F2F" w:rsidRPr="0D631479">
        <w:rPr>
          <w:rFonts w:eastAsia="Times New Roman"/>
        </w:rPr>
        <w:t xml:space="preserve"> especially for </w:t>
      </w:r>
      <w:r w:rsidR="0BED28C7" w:rsidRPr="0D631479">
        <w:rPr>
          <w:rFonts w:eastAsia="Times New Roman"/>
        </w:rPr>
        <w:t>more intensive programs</w:t>
      </w:r>
      <w:r w:rsidR="1FD23F2F" w:rsidRPr="0D631479">
        <w:rPr>
          <w:rFonts w:eastAsia="Times New Roman"/>
        </w:rPr>
        <w:t>.</w:t>
      </w:r>
      <w:r w:rsidR="329E1C9C" w:rsidRPr="0D631479">
        <w:rPr>
          <w:rFonts w:eastAsia="Times New Roman"/>
        </w:rPr>
        <w:t xml:space="preserve"> </w:t>
      </w:r>
      <w:r w:rsidR="0D6C4F26" w:rsidRPr="0D631479">
        <w:rPr>
          <w:rFonts w:eastAsia="Times New Roman"/>
        </w:rPr>
        <w:t xml:space="preserve">The RAM </w:t>
      </w:r>
      <w:r w:rsidR="34A07166" w:rsidRPr="0D631479">
        <w:rPr>
          <w:rFonts w:eastAsia="Times New Roman"/>
        </w:rPr>
        <w:t>use</w:t>
      </w:r>
      <w:r w:rsidR="0D6C4F26" w:rsidRPr="0D631479">
        <w:rPr>
          <w:rFonts w:eastAsia="Times New Roman"/>
        </w:rPr>
        <w:t>s</w:t>
      </w:r>
      <w:r w:rsidR="34A07166" w:rsidRPr="0D631479">
        <w:rPr>
          <w:rFonts w:eastAsia="Times New Roman"/>
        </w:rPr>
        <w:t xml:space="preserve"> the</w:t>
      </w:r>
      <w:r w:rsidR="0570B580" w:rsidRPr="0D631479">
        <w:rPr>
          <w:rFonts w:eastAsia="Times New Roman"/>
        </w:rPr>
        <w:t xml:space="preserve"> LPDDR</w:t>
      </w:r>
      <w:r w:rsidR="01F10CFD" w:rsidRPr="0D631479">
        <w:rPr>
          <w:rFonts w:eastAsia="Times New Roman"/>
        </w:rPr>
        <w:t>4</w:t>
      </w:r>
      <w:r w:rsidR="0D6C4F26" w:rsidRPr="0D631479">
        <w:rPr>
          <w:rFonts w:eastAsia="Times New Roman"/>
        </w:rPr>
        <w:t xml:space="preserve"> </w:t>
      </w:r>
      <w:r w:rsidR="64F3D961" w:rsidRPr="0D631479">
        <w:rPr>
          <w:rFonts w:eastAsia="Times New Roman"/>
        </w:rPr>
        <w:t xml:space="preserve">technology operating at </w:t>
      </w:r>
      <w:r w:rsidR="0D6C4F26" w:rsidRPr="0D631479">
        <w:rPr>
          <w:rFonts w:eastAsia="Times New Roman"/>
        </w:rPr>
        <w:t xml:space="preserve">3200 MHz </w:t>
      </w:r>
      <w:r w:rsidR="4488EE7E" w:rsidRPr="0D631479">
        <w:rPr>
          <w:rFonts w:eastAsia="Times New Roman"/>
        </w:rPr>
        <w:t xml:space="preserve">which is </w:t>
      </w:r>
      <w:r w:rsidR="295B9D50" w:rsidRPr="0D631479">
        <w:rPr>
          <w:rFonts w:eastAsia="Times New Roman"/>
        </w:rPr>
        <w:t xml:space="preserve">standard for modern </w:t>
      </w:r>
      <w:r w:rsidR="46993A3D" w:rsidRPr="0D631479">
        <w:rPr>
          <w:rFonts w:eastAsia="Times New Roman"/>
        </w:rPr>
        <w:t>devices,</w:t>
      </w:r>
      <w:r w:rsidR="295B9D50" w:rsidRPr="0D631479">
        <w:rPr>
          <w:rFonts w:eastAsia="Times New Roman"/>
        </w:rPr>
        <w:t xml:space="preserve"> but the other </w:t>
      </w:r>
      <w:r w:rsidR="02423944" w:rsidRPr="0D631479">
        <w:rPr>
          <w:rFonts w:eastAsia="Times New Roman"/>
        </w:rPr>
        <w:t xml:space="preserve">testing systems </w:t>
      </w:r>
      <w:r w:rsidR="295B9D50" w:rsidRPr="0D631479">
        <w:rPr>
          <w:rFonts w:eastAsia="Times New Roman"/>
        </w:rPr>
        <w:t xml:space="preserve">could be operating at </w:t>
      </w:r>
      <w:r w:rsidR="14F70A8F" w:rsidRPr="0D631479">
        <w:rPr>
          <w:rFonts w:eastAsia="Times New Roman"/>
        </w:rPr>
        <w:t xml:space="preserve">better frequencies and timings. </w:t>
      </w:r>
      <w:r w:rsidR="3A019151" w:rsidRPr="0D631479">
        <w:rPr>
          <w:rFonts w:eastAsia="Times New Roman"/>
        </w:rPr>
        <w:t xml:space="preserve">The testing environment was </w:t>
      </w:r>
      <w:r w:rsidR="7043B872" w:rsidRPr="0D631479">
        <w:rPr>
          <w:rFonts w:eastAsia="Times New Roman"/>
        </w:rPr>
        <w:t>varied as the</w:t>
      </w:r>
      <w:r w:rsidR="3A019151" w:rsidRPr="0D631479">
        <w:rPr>
          <w:rFonts w:eastAsia="Times New Roman"/>
        </w:rPr>
        <w:t xml:space="preserve"> </w:t>
      </w:r>
      <w:r w:rsidR="7043B872" w:rsidRPr="0D631479">
        <w:rPr>
          <w:rFonts w:eastAsia="Times New Roman"/>
        </w:rPr>
        <w:t>Pi and i7 10700K were using Ubuntu 20.04, a Linux distribution, while the other</w:t>
      </w:r>
      <w:r w:rsidR="31021688" w:rsidRPr="0D631479">
        <w:rPr>
          <w:rFonts w:eastAsia="Times New Roman"/>
        </w:rPr>
        <w:t xml:space="preserve">s used Windows 10. </w:t>
      </w:r>
      <w:r w:rsidR="7BEFF65F" w:rsidRPr="0D631479">
        <w:rPr>
          <w:rFonts w:eastAsia="Times New Roman"/>
        </w:rPr>
        <w:t>Some programs and libraries are better optimized on certain operating systems.</w:t>
      </w:r>
      <w:r w:rsidR="3A94DB91" w:rsidRPr="0D631479">
        <w:rPr>
          <w:rFonts w:eastAsia="Times New Roman"/>
        </w:rPr>
        <w:t xml:space="preserve"> </w:t>
      </w:r>
      <w:r w:rsidR="058F3293" w:rsidRPr="0D631479">
        <w:rPr>
          <w:rFonts w:eastAsia="Times New Roman"/>
        </w:rPr>
        <w:t>The last</w:t>
      </w:r>
      <w:r w:rsidR="220DF7EB" w:rsidRPr="0D631479">
        <w:rPr>
          <w:rFonts w:eastAsia="Times New Roman"/>
        </w:rPr>
        <w:t xml:space="preserve"> potential variable for performance is the</w:t>
      </w:r>
      <w:r w:rsidR="3F2404BB" w:rsidRPr="0D631479">
        <w:rPr>
          <w:rFonts w:eastAsia="Times New Roman"/>
        </w:rPr>
        <w:t xml:space="preserve"> different webcams</w:t>
      </w:r>
      <w:r w:rsidR="354F2D35" w:rsidRPr="0D631479">
        <w:rPr>
          <w:rFonts w:eastAsia="Times New Roman"/>
        </w:rPr>
        <w:t xml:space="preserve"> as different models can have different resolutions and frame rates. This can </w:t>
      </w:r>
      <w:r w:rsidR="70019F22" w:rsidRPr="0D631479">
        <w:rPr>
          <w:rFonts w:eastAsia="Times New Roman"/>
        </w:rPr>
        <w:t xml:space="preserve">impact </w:t>
      </w:r>
      <w:r w:rsidR="146B15DD" w:rsidRPr="0D631479">
        <w:rPr>
          <w:rFonts w:eastAsia="Times New Roman"/>
        </w:rPr>
        <w:t>performance</w:t>
      </w:r>
      <w:r w:rsidR="320745B2" w:rsidRPr="0D631479">
        <w:rPr>
          <w:rFonts w:eastAsia="Times New Roman"/>
        </w:rPr>
        <w:t xml:space="preserve"> by</w:t>
      </w:r>
      <w:r w:rsidR="70019F22" w:rsidRPr="0D631479">
        <w:rPr>
          <w:rFonts w:eastAsia="Times New Roman"/>
        </w:rPr>
        <w:t xml:space="preserve"> increasing the processing needs </w:t>
      </w:r>
      <w:r w:rsidR="102B4F13" w:rsidRPr="0D631479">
        <w:rPr>
          <w:rFonts w:eastAsia="Times New Roman"/>
        </w:rPr>
        <w:t xml:space="preserve">for a single frame or </w:t>
      </w:r>
      <w:r w:rsidR="492C00CD" w:rsidRPr="0D631479">
        <w:rPr>
          <w:rFonts w:eastAsia="Times New Roman"/>
        </w:rPr>
        <w:t>increasing</w:t>
      </w:r>
      <w:r w:rsidR="0CC4A87D" w:rsidRPr="0D631479">
        <w:rPr>
          <w:rFonts w:eastAsia="Times New Roman"/>
        </w:rPr>
        <w:t xml:space="preserve"> the number of</w:t>
      </w:r>
      <w:r w:rsidR="102B4F13" w:rsidRPr="0D631479">
        <w:rPr>
          <w:rFonts w:eastAsia="Times New Roman"/>
        </w:rPr>
        <w:t xml:space="preserve"> frames to process. </w:t>
      </w:r>
    </w:p>
    <w:p w14:paraId="2E9619E0" w14:textId="11CC9692" w:rsidR="00575BCA" w:rsidRDefault="03D01A2A" w:rsidP="2925C02C">
      <w:pPr>
        <w:pStyle w:val="BodyText"/>
        <w:rPr>
          <w:lang w:val="en-US"/>
        </w:rPr>
      </w:pPr>
      <w:r>
        <w:t xml:space="preserve">Under more ideal situations, there are many ways to mitigate these pitfalls. </w:t>
      </w:r>
      <w:r w:rsidR="6D722AB2">
        <w:t xml:space="preserve">For instance, </w:t>
      </w:r>
      <w:r w:rsidR="6038BAE4">
        <w:t xml:space="preserve">modular testing </w:t>
      </w:r>
      <w:r w:rsidR="593345CD">
        <w:t>systems</w:t>
      </w:r>
      <w:r w:rsidR="6038BAE4">
        <w:t xml:space="preserve"> </w:t>
      </w:r>
      <w:r w:rsidR="6D722AB2">
        <w:t xml:space="preserve">could have </w:t>
      </w:r>
      <w:r w:rsidR="70710EF1">
        <w:t xml:space="preserve">been </w:t>
      </w:r>
      <w:r w:rsidR="6D722AB2">
        <w:t>used</w:t>
      </w:r>
      <w:r w:rsidR="6E504335">
        <w:t xml:space="preserve"> </w:t>
      </w:r>
      <w:r w:rsidR="6FD9B70D">
        <w:t xml:space="preserve">so </w:t>
      </w:r>
      <w:r w:rsidR="5B1E21E8">
        <w:t xml:space="preserve">the </w:t>
      </w:r>
      <w:r w:rsidR="7049B827">
        <w:t>CPUs</w:t>
      </w:r>
      <w:r w:rsidR="6FD9B70D">
        <w:t xml:space="preserve"> could </w:t>
      </w:r>
      <w:r w:rsidR="582D9258">
        <w:t xml:space="preserve">be </w:t>
      </w:r>
      <w:r w:rsidR="744A21BA">
        <w:t>swap</w:t>
      </w:r>
      <w:r w:rsidR="110980C0">
        <w:t>ped</w:t>
      </w:r>
      <w:r w:rsidR="6FD9B70D">
        <w:t xml:space="preserve"> out </w:t>
      </w:r>
      <w:r w:rsidR="744A21BA">
        <w:t>easily</w:t>
      </w:r>
      <w:r w:rsidR="6FD9B70D">
        <w:t xml:space="preserve"> while maintaining the other components. </w:t>
      </w:r>
      <w:r w:rsidR="48215014">
        <w:t>The</w:t>
      </w:r>
      <w:r w:rsidR="354A7DA0">
        <w:t>se</w:t>
      </w:r>
      <w:r w:rsidR="48215014">
        <w:t xml:space="preserve"> other components should be </w:t>
      </w:r>
      <w:r w:rsidR="1234D3F6">
        <w:t>like</w:t>
      </w:r>
      <w:r w:rsidR="09B2AD5A">
        <w:t xml:space="preserve"> the specs of the </w:t>
      </w:r>
      <w:r w:rsidR="191E64CD">
        <w:t xml:space="preserve">Pi for a better comparison. </w:t>
      </w:r>
      <w:r w:rsidR="0469DC8C">
        <w:t xml:space="preserve">Additionally, </w:t>
      </w:r>
      <w:r w:rsidR="671A6FC1">
        <w:t>benchmark</w:t>
      </w:r>
      <w:r w:rsidR="55F044BF">
        <w:t xml:space="preserve"> testing</w:t>
      </w:r>
      <w:r w:rsidR="0469DC8C">
        <w:t xml:space="preserve"> </w:t>
      </w:r>
      <w:r w:rsidR="3B77B81F">
        <w:t>can be done on</w:t>
      </w:r>
      <w:r w:rsidR="2D08A113">
        <w:t xml:space="preserve"> all</w:t>
      </w:r>
      <w:r w:rsidR="0469DC8C">
        <w:t xml:space="preserve"> Windows </w:t>
      </w:r>
      <w:r w:rsidR="0D85B0E1">
        <w:t xml:space="preserve">CPUs </w:t>
      </w:r>
      <w:r w:rsidR="0469DC8C">
        <w:t xml:space="preserve">and then </w:t>
      </w:r>
      <w:r w:rsidR="0D9B5395">
        <w:t>repeat</w:t>
      </w:r>
      <w:r w:rsidR="0CB71088">
        <w:t xml:space="preserve"> the same for</w:t>
      </w:r>
      <w:r w:rsidR="700549CA">
        <w:t xml:space="preserve"> Linux </w:t>
      </w:r>
      <w:r w:rsidR="7CC54CE5">
        <w:t xml:space="preserve">for an accurate comparison between operating systems. </w:t>
      </w:r>
      <w:r w:rsidR="162FE9A4">
        <w:t xml:space="preserve">One standard webcam model should be used to reduce </w:t>
      </w:r>
      <w:r w:rsidR="56821BA2">
        <w:t xml:space="preserve">any differences in how images are processed. </w:t>
      </w:r>
      <w:r w:rsidR="3BB6C408">
        <w:t xml:space="preserve">Lastly, one person could do all the testing </w:t>
      </w:r>
      <w:r w:rsidR="541828B2">
        <w:t xml:space="preserve">to keep human errors from methodology consistent. </w:t>
      </w:r>
      <w:r w:rsidR="7A7FB1E7">
        <w:t>It</w:t>
      </w:r>
      <w:r w:rsidR="02F250FE">
        <w:t xml:space="preserve"> </w:t>
      </w:r>
      <w:r w:rsidR="6A68D1FC">
        <w:t>could</w:t>
      </w:r>
      <w:r w:rsidR="6BD5E035">
        <w:t xml:space="preserve"> be </w:t>
      </w:r>
      <w:r w:rsidR="09C90989">
        <w:t xml:space="preserve">possible to </w:t>
      </w:r>
      <w:r w:rsidR="09FEBFC1">
        <w:t xml:space="preserve">eliminate sources of human error </w:t>
      </w:r>
      <w:r w:rsidR="10E3A0DC">
        <w:t xml:space="preserve">by completely </w:t>
      </w:r>
      <w:r w:rsidR="6EBFE40F">
        <w:t>automat</w:t>
      </w:r>
      <w:r w:rsidR="7EF21C89">
        <w:t>ing</w:t>
      </w:r>
      <w:r w:rsidR="6EBFE40F">
        <w:t xml:space="preserve"> the process of starting </w:t>
      </w:r>
      <w:r w:rsidR="1F41C876">
        <w:t>PowerPoint</w:t>
      </w:r>
      <w:r w:rsidR="42E5DEB4">
        <w:t xml:space="preserve"> and testing at a controlled time. This would also enable the collection of more data points for a</w:t>
      </w:r>
      <w:r w:rsidR="13B622CE">
        <w:t>ccuracy</w:t>
      </w:r>
      <w:r w:rsidR="13B15E21">
        <w:t xml:space="preserve">. </w:t>
      </w:r>
    </w:p>
    <w:p w14:paraId="4D299764" w14:textId="589A87A7" w:rsidR="1E41D56B" w:rsidRDefault="1E41D56B" w:rsidP="2925C02C">
      <w:pPr>
        <w:pStyle w:val="Heading1"/>
      </w:pPr>
      <w:r>
        <w:t>Conclusion</w:t>
      </w:r>
    </w:p>
    <w:p w14:paraId="0CB99A6C" w14:textId="5F748ECD" w:rsidR="2925C02C" w:rsidRDefault="2BD24E66" w:rsidP="7AFAF68A">
      <w:pPr>
        <w:pStyle w:val="BodyText"/>
        <w:ind w:firstLine="216"/>
        <w:rPr>
          <w:lang w:val="en-US"/>
        </w:rPr>
      </w:pPr>
      <w:r w:rsidRPr="0D631479">
        <w:rPr>
          <w:lang w:val="en-US"/>
        </w:rPr>
        <w:t>Information</w:t>
      </w:r>
      <w:r w:rsidR="121EAC68" w:rsidRPr="0D631479">
        <w:rPr>
          <w:lang w:val="en-US"/>
        </w:rPr>
        <w:t xml:space="preserve"> </w:t>
      </w:r>
      <w:r w:rsidR="00A52AA8" w:rsidRPr="0D631479">
        <w:rPr>
          <w:lang w:val="en-US"/>
        </w:rPr>
        <w:t>regarding</w:t>
      </w:r>
      <w:r w:rsidR="2C9E8CD5" w:rsidRPr="0D631479">
        <w:rPr>
          <w:lang w:val="en-US"/>
        </w:rPr>
        <w:t xml:space="preserve"> the OpenCV </w:t>
      </w:r>
      <w:r w:rsidR="1BF8E714" w:rsidRPr="0D631479">
        <w:rPr>
          <w:lang w:val="en-US"/>
        </w:rPr>
        <w:t>library</w:t>
      </w:r>
      <w:r w:rsidR="00A52AA8" w:rsidRPr="0D631479">
        <w:rPr>
          <w:lang w:val="en-US"/>
        </w:rPr>
        <w:t xml:space="preserve"> </w:t>
      </w:r>
      <w:r w:rsidR="6FC28BD3" w:rsidRPr="0D631479">
        <w:rPr>
          <w:lang w:val="en-US"/>
        </w:rPr>
        <w:t xml:space="preserve">was </w:t>
      </w:r>
      <w:r w:rsidR="1E743532" w:rsidRPr="0D631479">
        <w:rPr>
          <w:lang w:val="en-US"/>
        </w:rPr>
        <w:t>documented</w:t>
      </w:r>
      <w:r w:rsidR="6A906667" w:rsidRPr="0D631479">
        <w:rPr>
          <w:lang w:val="en-US"/>
        </w:rPr>
        <w:t xml:space="preserve"> and how</w:t>
      </w:r>
      <w:r w:rsidR="06EB8052" w:rsidRPr="0D631479">
        <w:rPr>
          <w:lang w:val="en-US"/>
        </w:rPr>
        <w:t xml:space="preserve"> </w:t>
      </w:r>
      <w:r w:rsidR="400A42A4" w:rsidRPr="0D631479">
        <w:rPr>
          <w:lang w:val="en-US"/>
        </w:rPr>
        <w:t xml:space="preserve">it </w:t>
      </w:r>
      <w:r w:rsidR="6A906667" w:rsidRPr="0D631479">
        <w:rPr>
          <w:lang w:val="en-US"/>
        </w:rPr>
        <w:t>was</w:t>
      </w:r>
      <w:r w:rsidR="299C830B" w:rsidRPr="0D631479">
        <w:rPr>
          <w:lang w:val="en-US"/>
        </w:rPr>
        <w:t xml:space="preserve"> </w:t>
      </w:r>
      <w:r w:rsidR="77D8BE84" w:rsidRPr="0D631479">
        <w:rPr>
          <w:lang w:val="en-US"/>
        </w:rPr>
        <w:t>used</w:t>
      </w:r>
      <w:r w:rsidR="7EFFD3FE" w:rsidRPr="0D631479">
        <w:rPr>
          <w:lang w:val="en-US"/>
        </w:rPr>
        <w:t xml:space="preserve"> </w:t>
      </w:r>
      <w:r w:rsidR="06EB8052" w:rsidRPr="0D631479">
        <w:rPr>
          <w:lang w:val="en-US"/>
        </w:rPr>
        <w:t xml:space="preserve">for image-processing purposes. </w:t>
      </w:r>
      <w:r w:rsidR="59F4F844" w:rsidRPr="0D631479">
        <w:rPr>
          <w:lang w:val="en-US"/>
        </w:rPr>
        <w:t xml:space="preserve">Color-detection was </w:t>
      </w:r>
      <w:r w:rsidR="4348D3D2" w:rsidRPr="0D631479">
        <w:rPr>
          <w:lang w:val="en-US"/>
        </w:rPr>
        <w:t>the</w:t>
      </w:r>
      <w:r w:rsidR="59F4F844" w:rsidRPr="0D631479">
        <w:rPr>
          <w:lang w:val="en-US"/>
        </w:rPr>
        <w:t xml:space="preserve"> </w:t>
      </w:r>
      <w:r w:rsidR="294BE52C" w:rsidRPr="0D631479">
        <w:rPr>
          <w:lang w:val="en-US"/>
        </w:rPr>
        <w:t>focus</w:t>
      </w:r>
      <w:r w:rsidR="6582AE62" w:rsidRPr="0D631479">
        <w:rPr>
          <w:lang w:val="en-US"/>
        </w:rPr>
        <w:t>,</w:t>
      </w:r>
      <w:r w:rsidR="04354AB5" w:rsidRPr="0D631479">
        <w:rPr>
          <w:lang w:val="en-US"/>
        </w:rPr>
        <w:t xml:space="preserve"> and the subsequent program was designed to detect primarily four colors: red, yellow, green, and purple. </w:t>
      </w:r>
      <w:r w:rsidR="073278C2" w:rsidRPr="0D631479">
        <w:rPr>
          <w:lang w:val="en-US"/>
        </w:rPr>
        <w:t>This program</w:t>
      </w:r>
      <w:r w:rsidR="55077AE0" w:rsidRPr="0D631479">
        <w:rPr>
          <w:lang w:val="en-US"/>
        </w:rPr>
        <w:t xml:space="preserve"> is </w:t>
      </w:r>
      <w:r w:rsidR="073278C2" w:rsidRPr="0D631479">
        <w:rPr>
          <w:lang w:val="en-US"/>
        </w:rPr>
        <w:t>test</w:t>
      </w:r>
      <w:r w:rsidR="785990E7" w:rsidRPr="0D631479">
        <w:rPr>
          <w:lang w:val="en-US"/>
        </w:rPr>
        <w:t>ing</w:t>
      </w:r>
      <w:r w:rsidR="073278C2" w:rsidRPr="0D631479">
        <w:rPr>
          <w:lang w:val="en-US"/>
        </w:rPr>
        <w:t xml:space="preserve"> </w:t>
      </w:r>
      <w:r w:rsidR="31CDC8A1" w:rsidRPr="0D631479">
        <w:rPr>
          <w:lang w:val="en-US"/>
        </w:rPr>
        <w:t xml:space="preserve">and </w:t>
      </w:r>
      <w:r w:rsidR="073278C2" w:rsidRPr="0D631479">
        <w:rPr>
          <w:lang w:val="en-US"/>
        </w:rPr>
        <w:t>app</w:t>
      </w:r>
      <w:r w:rsidR="1E9DB94A" w:rsidRPr="0D631479">
        <w:rPr>
          <w:lang w:val="en-US"/>
        </w:rPr>
        <w:t xml:space="preserve">lying </w:t>
      </w:r>
      <w:r w:rsidR="47CFC622" w:rsidRPr="0D631479">
        <w:rPr>
          <w:lang w:val="en-US"/>
        </w:rPr>
        <w:t>functions from the library</w:t>
      </w:r>
      <w:r w:rsidR="31CDC8A1" w:rsidRPr="0D631479">
        <w:rPr>
          <w:lang w:val="en-US"/>
        </w:rPr>
        <w:t xml:space="preserve"> to control a basic motorized vehicle that </w:t>
      </w:r>
      <w:r w:rsidR="1D23F51C" w:rsidRPr="0D631479">
        <w:rPr>
          <w:lang w:val="en-US"/>
        </w:rPr>
        <w:t xml:space="preserve">behaves depending on the detected color. </w:t>
      </w:r>
      <w:r w:rsidR="7CA073B1" w:rsidRPr="0D631479">
        <w:rPr>
          <w:lang w:val="en-US"/>
        </w:rPr>
        <w:t xml:space="preserve">A basic test program was also designed to perform a basic benchmark and measure </w:t>
      </w:r>
      <w:r w:rsidR="5E4C3184" w:rsidRPr="0D631479">
        <w:rPr>
          <w:lang w:val="en-US"/>
        </w:rPr>
        <w:t xml:space="preserve">the </w:t>
      </w:r>
      <w:r w:rsidR="7CA073B1" w:rsidRPr="0D631479">
        <w:rPr>
          <w:lang w:val="en-US"/>
        </w:rPr>
        <w:t>performance of the various CPUs</w:t>
      </w:r>
      <w:r w:rsidR="15583E11" w:rsidRPr="0D631479">
        <w:rPr>
          <w:lang w:val="en-US"/>
        </w:rPr>
        <w:t xml:space="preserve">. Measuring the time of this program, </w:t>
      </w:r>
      <w:r w:rsidR="2DBFE84B" w:rsidRPr="0D631479">
        <w:rPr>
          <w:lang w:val="en-US"/>
        </w:rPr>
        <w:t>evaluations</w:t>
      </w:r>
      <w:r w:rsidR="15583E11" w:rsidRPr="0D631479">
        <w:rPr>
          <w:lang w:val="en-US"/>
        </w:rPr>
        <w:t xml:space="preserve"> could </w:t>
      </w:r>
      <w:r w:rsidR="01F16366" w:rsidRPr="0D631479">
        <w:rPr>
          <w:lang w:val="en-US"/>
        </w:rPr>
        <w:t xml:space="preserve">be made </w:t>
      </w:r>
      <w:r w:rsidR="0FF7AF61" w:rsidRPr="0D631479">
        <w:rPr>
          <w:lang w:val="en-US"/>
        </w:rPr>
        <w:t>about</w:t>
      </w:r>
      <w:r w:rsidR="15583E11" w:rsidRPr="0D631479">
        <w:rPr>
          <w:lang w:val="en-US"/>
        </w:rPr>
        <w:t xml:space="preserve"> </w:t>
      </w:r>
      <w:r w:rsidR="57E59B20" w:rsidRPr="0D631479">
        <w:rPr>
          <w:lang w:val="en-US"/>
        </w:rPr>
        <w:t xml:space="preserve">the overall computing power of different processors on different OS. </w:t>
      </w:r>
      <w:r w:rsidR="72085814" w:rsidRPr="0D631479">
        <w:rPr>
          <w:lang w:val="en-US"/>
        </w:rPr>
        <w:t xml:space="preserve">Some pitfalls were </w:t>
      </w:r>
      <w:r w:rsidR="57E59B20" w:rsidRPr="0D631479">
        <w:rPr>
          <w:lang w:val="en-US"/>
        </w:rPr>
        <w:t xml:space="preserve">also identified with </w:t>
      </w:r>
      <w:r w:rsidR="699B446C" w:rsidRPr="0D631479">
        <w:rPr>
          <w:lang w:val="en-US"/>
        </w:rPr>
        <w:t xml:space="preserve">the </w:t>
      </w:r>
      <w:r w:rsidR="2EC97B49" w:rsidRPr="0D631479">
        <w:rPr>
          <w:lang w:val="en-US"/>
        </w:rPr>
        <w:t>testing</w:t>
      </w:r>
      <w:r w:rsidR="57E59B20" w:rsidRPr="0D631479">
        <w:rPr>
          <w:lang w:val="en-US"/>
        </w:rPr>
        <w:t xml:space="preserve"> methodologies and </w:t>
      </w:r>
      <w:r w:rsidR="168A8052" w:rsidRPr="0D631479">
        <w:rPr>
          <w:lang w:val="en-US"/>
        </w:rPr>
        <w:t xml:space="preserve">ways to improve them. </w:t>
      </w:r>
    </w:p>
    <w:p w14:paraId="788B580B" w14:textId="75B497EB" w:rsidR="009303D9" w:rsidRPr="005B520E" w:rsidRDefault="009303D9" w:rsidP="0D631479">
      <w:pPr>
        <w:pStyle w:val="Heading5"/>
        <w:rPr>
          <w:rFonts w:eastAsia="Times New Roman"/>
        </w:rPr>
      </w:pPr>
      <w:r>
        <w:t>References</w:t>
      </w:r>
    </w:p>
    <w:p w14:paraId="14BDA7B8" w14:textId="4871AC53" w:rsidR="009303D9" w:rsidRDefault="061B3A6E" w:rsidP="0004781E">
      <w:pPr>
        <w:pStyle w:val="references"/>
        <w:ind w:left="354" w:hanging="354"/>
        <w:rPr>
          <w:rFonts w:eastAsia="Times New Roman"/>
        </w:rPr>
      </w:pPr>
      <w:r>
        <w:t>Nataliya Boyko; Oleg Basystiuk; Nataliya Shakhovska</w:t>
      </w:r>
      <w:r w:rsidR="274BCC5A">
        <w:t>, “</w:t>
      </w:r>
      <w:r w:rsidR="1073EDFF" w:rsidRPr="2925C02C">
        <w:t>Performance Evaluation and Comparison of Software for Face Recognition, Based on Dlib and Opencv Library</w:t>
      </w:r>
      <w:r w:rsidR="274BCC5A">
        <w:t xml:space="preserve">,” </w:t>
      </w:r>
      <w:r w:rsidR="5233D611" w:rsidRPr="2925C02C">
        <w:t>October 2018</w:t>
      </w:r>
    </w:p>
    <w:p w14:paraId="39F8EE2B" w14:textId="3F855FD7" w:rsidR="009303D9" w:rsidRDefault="40FB71F5" w:rsidP="2925C02C">
      <w:pPr>
        <w:pStyle w:val="references"/>
        <w:ind w:left="354" w:hanging="354"/>
        <w:rPr>
          <w:rFonts w:eastAsia="Times New Roman"/>
        </w:rPr>
      </w:pPr>
      <w:r w:rsidRPr="2925C02C">
        <w:t>Administrator, “Raspberry Pi L298n interface tutorial: Control a DC motor with l298n and Raspberry Pi,” Electronics Hub, 12-Feb-2018. [Online]. Available: https://www.electronicshub.org/raspberry-pi-l298n-interface-tutorial-control-dc-motor-l298n-raspberry-pi/. [Accessed: 23-Nov-2021].</w:t>
      </w:r>
    </w:p>
    <w:p w14:paraId="02B6760E" w14:textId="73B6F903" w:rsidR="009303D9" w:rsidRDefault="208C1C96" w:rsidP="2925C02C">
      <w:pPr>
        <w:pStyle w:val="references"/>
        <w:ind w:left="354" w:hanging="354"/>
        <w:rPr>
          <w:rFonts w:eastAsia="Times New Roman"/>
        </w:rPr>
      </w:pPr>
      <w:r w:rsidRPr="2925C02C">
        <w:t>“Multiple color detection in real-time using python-opencv,” GeeksforGeeks, 10-May-2020. [Online]. Available: https://www.geeksforgeeks.org/multiple-color-detection-in-real-time-using-python-opencv/. [Accessed: 23-Nov-2021].</w:t>
      </w:r>
    </w:p>
    <w:p w14:paraId="757C992B" w14:textId="177710B6" w:rsidR="009303D9" w:rsidRDefault="208C1C96" w:rsidP="2925C02C">
      <w:pPr>
        <w:pStyle w:val="references"/>
        <w:ind w:left="354" w:hanging="354"/>
        <w:rPr>
          <w:rFonts w:eastAsia="Times New Roman"/>
        </w:rPr>
      </w:pPr>
      <w:r w:rsidRPr="2925C02C">
        <w:t>N. Congleton, “How to benchmark your linux system,” Linux Tutorials - Learn Linux Configuration, 29-May-2020. [Online]. Available: https://linuxconfig.org/how-to-benchmark-your-linux-system. [Accessed: 23-Nov-2021].</w:t>
      </w:r>
    </w:p>
    <w:p w14:paraId="5D16B0DF" w14:textId="08884C88" w:rsidR="009303D9" w:rsidRDefault="012690FF" w:rsidP="2925C02C">
      <w:pPr>
        <w:pStyle w:val="references"/>
        <w:ind w:left="354" w:hanging="354"/>
        <w:rPr>
          <w:rFonts w:eastAsia="Times New Roman"/>
        </w:rPr>
      </w:pPr>
      <w:r w:rsidRPr="2925C02C">
        <w:t>Gus, “How to install visual studio code for the raspberry pi,” Pi My Life Up, 13-Oct-2020. [Online]. Available: https://pimylifeup.com/raspberry-pi-visual-studio-code/. [Accessed: 23-Nov-2021].</w:t>
      </w:r>
    </w:p>
    <w:p w14:paraId="6480FA92" w14:textId="7CF3A71F" w:rsidR="009303D9" w:rsidRDefault="3313B2E0" w:rsidP="2925C02C">
      <w:pPr>
        <w:pStyle w:val="references"/>
        <w:ind w:left="354" w:hanging="354"/>
        <w:rPr>
          <w:rFonts w:eastAsia="Times New Roman"/>
        </w:rPr>
      </w:pPr>
      <w:r w:rsidRPr="2925C02C">
        <w:t>Python Awesome, “A high-precision CPU and memory profiler for Python,” Python Awesome, 10-Jan-2020. [Online]. Available: https://pythonawesome.com/a-high-precision-cpu-and-memory-profiler-for-python/. [Accessed: 23-Nov-2021].</w:t>
      </w:r>
    </w:p>
    <w:p w14:paraId="08C02E23" w14:textId="64BA5114" w:rsidR="009303D9" w:rsidRDefault="27E79103" w:rsidP="2925C02C">
      <w:pPr>
        <w:pStyle w:val="references"/>
        <w:ind w:left="354" w:hanging="354"/>
        <w:rPr>
          <w:rFonts w:eastAsia="Times New Roman"/>
        </w:rPr>
      </w:pPr>
      <w:r w:rsidRPr="2925C02C">
        <w:t>D. A. Patterson and J. L. Hennessy, Computer Organization and Design: The hardware/software interface. Cambridge, MA: Morgan Kaufmann Publishers, an imprint of Elsevier, 2021.</w:t>
      </w:r>
    </w:p>
    <w:p w14:paraId="373424F2" w14:textId="013B8F85" w:rsidR="664876B9" w:rsidRDefault="39D441E8" w:rsidP="6D6D7F00">
      <w:pPr>
        <w:pStyle w:val="references"/>
        <w:ind w:left="354" w:hanging="354"/>
      </w:pPr>
      <w:r w:rsidRPr="664876B9">
        <w:t xml:space="preserve">“Time - Time Access and conversions¶,” </w:t>
      </w:r>
      <w:r w:rsidRPr="664876B9">
        <w:rPr>
          <w:i/>
          <w:iCs/>
        </w:rPr>
        <w:t>time - Time access and conversions - Python 3.10.0 documentation</w:t>
      </w:r>
      <w:r w:rsidRPr="664876B9">
        <w:t xml:space="preserve">. [Online]. Available: </w:t>
      </w:r>
      <w:hyperlink r:id="rId20">
        <w:r w:rsidRPr="6D6D7F00">
          <w:rPr>
            <w:rStyle w:val="Hyperlink"/>
            <w:color w:val="auto"/>
            <w:u w:val="none"/>
          </w:rPr>
          <w:t>https://docs.python.org/3/library/time.html</w:t>
        </w:r>
      </w:hyperlink>
      <w:r w:rsidRPr="664876B9">
        <w:t>. [Accessed: 24-Nov-2021].</w:t>
      </w:r>
    </w:p>
    <w:p w14:paraId="4FB6A4AB" w14:textId="77777777"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2CD8178D" w14:textId="7777777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34EFC" w14:textId="77777777" w:rsidR="002E29B4" w:rsidRDefault="002E29B4" w:rsidP="001A3B3D">
      <w:r>
        <w:separator/>
      </w:r>
    </w:p>
  </w:endnote>
  <w:endnote w:type="continuationSeparator" w:id="0">
    <w:p w14:paraId="2D548D29" w14:textId="77777777" w:rsidR="002E29B4" w:rsidRDefault="002E29B4" w:rsidP="001A3B3D">
      <w:r>
        <w:continuationSeparator/>
      </w:r>
    </w:p>
  </w:endnote>
  <w:endnote w:type="continuationNotice" w:id="1">
    <w:p w14:paraId="757364AE" w14:textId="77777777" w:rsidR="002E29B4" w:rsidRDefault="002E29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1648E" w14:textId="77777777" w:rsidR="002E29B4" w:rsidRDefault="002E29B4" w:rsidP="001A3B3D">
      <w:r>
        <w:separator/>
      </w:r>
    </w:p>
  </w:footnote>
  <w:footnote w:type="continuationSeparator" w:id="0">
    <w:p w14:paraId="45D64F11" w14:textId="77777777" w:rsidR="002E29B4" w:rsidRDefault="002E29B4" w:rsidP="001A3B3D">
      <w:r>
        <w:continuationSeparator/>
      </w:r>
    </w:p>
  </w:footnote>
  <w:footnote w:type="continuationNotice" w:id="1">
    <w:p w14:paraId="389CB1E6" w14:textId="77777777" w:rsidR="002E29B4" w:rsidRDefault="002E29B4"/>
  </w:footnote>
</w:footnotes>
</file>

<file path=word/intelligence2.xml><?xml version="1.0" encoding="utf-8"?>
<int2:intelligence xmlns:int2="http://schemas.microsoft.com/office/intelligence/2020/intelligence" xmlns:oel="http://schemas.microsoft.com/office/2019/extlst">
  <int2:observations>
    <int2:textHash int2:hashCode="VgBAxUo7/q8kxK" int2:id="fZJIL1OF">
      <int2:state int2:value="Rejected" int2:type="AugLoop_Acronyms_AcronymsCritique"/>
    </int2:textHash>
    <int2:textHash int2:hashCode="Afu7Bd7K1dEWZ8" int2:id="rqLa3RWf">
      <int2:state int2:value="Rejected" int2:type="LegacyProofing"/>
    </int2:textHash>
    <int2:textHash int2:hashCode="n70pfaPHGunrZW" int2:id="M8SrV6Nk">
      <int2:state int2:value="Rejected" int2:type="AugLoop_Acronyms_AcronymsCritique"/>
    </int2:textHash>
    <int2:textHash int2:hashCode="+kBCFyuW+rrlEd" int2:id="xRcigaEz">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CFF7E6D"/>
    <w:multiLevelType w:val="hybridMultilevel"/>
    <w:tmpl w:val="FFFFFFFF"/>
    <w:lvl w:ilvl="0" w:tplc="CE7CFBE4">
      <w:start w:val="1"/>
      <w:numFmt w:val="decimal"/>
      <w:lvlText w:val="[%1]"/>
      <w:lvlJc w:val="left"/>
      <w:pPr>
        <w:ind w:left="720" w:hanging="360"/>
      </w:pPr>
    </w:lvl>
    <w:lvl w:ilvl="1" w:tplc="1B32AD06">
      <w:start w:val="1"/>
      <w:numFmt w:val="lowerLetter"/>
      <w:lvlText w:val="%2."/>
      <w:lvlJc w:val="left"/>
      <w:pPr>
        <w:ind w:left="1440" w:hanging="360"/>
      </w:pPr>
    </w:lvl>
    <w:lvl w:ilvl="2" w:tplc="51D60824">
      <w:start w:val="1"/>
      <w:numFmt w:val="lowerRoman"/>
      <w:lvlText w:val="%3."/>
      <w:lvlJc w:val="right"/>
      <w:pPr>
        <w:ind w:left="2160" w:hanging="180"/>
      </w:pPr>
    </w:lvl>
    <w:lvl w:ilvl="3" w:tplc="A958135A">
      <w:start w:val="1"/>
      <w:numFmt w:val="decimal"/>
      <w:lvlText w:val="%4."/>
      <w:lvlJc w:val="left"/>
      <w:pPr>
        <w:ind w:left="2880" w:hanging="360"/>
      </w:pPr>
    </w:lvl>
    <w:lvl w:ilvl="4" w:tplc="DCE4CEF2">
      <w:start w:val="1"/>
      <w:numFmt w:val="lowerLetter"/>
      <w:lvlText w:val="%5."/>
      <w:lvlJc w:val="left"/>
      <w:pPr>
        <w:ind w:left="3600" w:hanging="360"/>
      </w:pPr>
    </w:lvl>
    <w:lvl w:ilvl="5" w:tplc="9A10E8B0">
      <w:start w:val="1"/>
      <w:numFmt w:val="lowerRoman"/>
      <w:lvlText w:val="%6."/>
      <w:lvlJc w:val="right"/>
      <w:pPr>
        <w:ind w:left="4320" w:hanging="180"/>
      </w:pPr>
    </w:lvl>
    <w:lvl w:ilvl="6" w:tplc="44A0FE58">
      <w:start w:val="1"/>
      <w:numFmt w:val="decimal"/>
      <w:lvlText w:val="%7."/>
      <w:lvlJc w:val="left"/>
      <w:pPr>
        <w:ind w:left="5040" w:hanging="360"/>
      </w:pPr>
    </w:lvl>
    <w:lvl w:ilvl="7" w:tplc="1DB06FF0">
      <w:start w:val="1"/>
      <w:numFmt w:val="lowerLetter"/>
      <w:lvlText w:val="%8."/>
      <w:lvlJc w:val="left"/>
      <w:pPr>
        <w:ind w:left="5760" w:hanging="360"/>
      </w:pPr>
    </w:lvl>
    <w:lvl w:ilvl="8" w:tplc="E19CB30E">
      <w:start w:val="1"/>
      <w:numFmt w:val="lowerRoman"/>
      <w:lvlText w:val="%9."/>
      <w:lvlJc w:val="right"/>
      <w:pPr>
        <w:ind w:left="6480" w:hanging="180"/>
      </w:pPr>
    </w:lvl>
  </w:abstractNum>
  <w:abstractNum w:abstractNumId="15" w15:restartNumberingAfterBreak="0">
    <w:nsid w:val="2F755882"/>
    <w:multiLevelType w:val="hybridMultilevel"/>
    <w:tmpl w:val="8E02759A"/>
    <w:lvl w:ilvl="0" w:tplc="0458F72E">
      <w:start w:val="1"/>
      <w:numFmt w:val="decimal"/>
      <w:lvlText w:val="[%1]"/>
      <w:lvlJc w:val="left"/>
      <w:pPr>
        <w:ind w:left="720" w:hanging="360"/>
      </w:pPr>
    </w:lvl>
    <w:lvl w:ilvl="1" w:tplc="3FEE1D1A">
      <w:start w:val="1"/>
      <w:numFmt w:val="lowerLetter"/>
      <w:lvlText w:val="%2."/>
      <w:lvlJc w:val="left"/>
      <w:pPr>
        <w:ind w:left="1440" w:hanging="360"/>
      </w:pPr>
    </w:lvl>
    <w:lvl w:ilvl="2" w:tplc="ADB45716">
      <w:start w:val="1"/>
      <w:numFmt w:val="lowerRoman"/>
      <w:lvlText w:val="%3."/>
      <w:lvlJc w:val="right"/>
      <w:pPr>
        <w:ind w:left="2160" w:hanging="180"/>
      </w:pPr>
    </w:lvl>
    <w:lvl w:ilvl="3" w:tplc="5E8ED3D0">
      <w:start w:val="1"/>
      <w:numFmt w:val="decimal"/>
      <w:lvlText w:val="%4."/>
      <w:lvlJc w:val="left"/>
      <w:pPr>
        <w:ind w:left="2880" w:hanging="360"/>
      </w:pPr>
    </w:lvl>
    <w:lvl w:ilvl="4" w:tplc="587CE498">
      <w:start w:val="1"/>
      <w:numFmt w:val="lowerLetter"/>
      <w:lvlText w:val="%5."/>
      <w:lvlJc w:val="left"/>
      <w:pPr>
        <w:ind w:left="3600" w:hanging="360"/>
      </w:pPr>
    </w:lvl>
    <w:lvl w:ilvl="5" w:tplc="56E641BA">
      <w:start w:val="1"/>
      <w:numFmt w:val="lowerRoman"/>
      <w:lvlText w:val="%6."/>
      <w:lvlJc w:val="right"/>
      <w:pPr>
        <w:ind w:left="4320" w:hanging="180"/>
      </w:pPr>
    </w:lvl>
    <w:lvl w:ilvl="6" w:tplc="EB00E60E">
      <w:start w:val="1"/>
      <w:numFmt w:val="decimal"/>
      <w:lvlText w:val="%7."/>
      <w:lvlJc w:val="left"/>
      <w:pPr>
        <w:ind w:left="5040" w:hanging="360"/>
      </w:pPr>
    </w:lvl>
    <w:lvl w:ilvl="7" w:tplc="292CF762">
      <w:start w:val="1"/>
      <w:numFmt w:val="lowerLetter"/>
      <w:lvlText w:val="%8."/>
      <w:lvlJc w:val="left"/>
      <w:pPr>
        <w:ind w:left="5760" w:hanging="360"/>
      </w:pPr>
    </w:lvl>
    <w:lvl w:ilvl="8" w:tplc="04268052">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6CB6EDA"/>
    <w:multiLevelType w:val="hybridMultilevel"/>
    <w:tmpl w:val="FFFFFFFF"/>
    <w:lvl w:ilvl="0" w:tplc="02E0AC60">
      <w:start w:val="1"/>
      <w:numFmt w:val="decimal"/>
      <w:lvlText w:val="[%1]"/>
      <w:lvlJc w:val="left"/>
      <w:pPr>
        <w:ind w:left="720" w:hanging="360"/>
      </w:pPr>
    </w:lvl>
    <w:lvl w:ilvl="1" w:tplc="7C02BD38">
      <w:start w:val="1"/>
      <w:numFmt w:val="lowerLetter"/>
      <w:lvlText w:val="%2."/>
      <w:lvlJc w:val="left"/>
      <w:pPr>
        <w:ind w:left="1440" w:hanging="360"/>
      </w:pPr>
    </w:lvl>
    <w:lvl w:ilvl="2" w:tplc="BB5421B6">
      <w:start w:val="1"/>
      <w:numFmt w:val="lowerRoman"/>
      <w:lvlText w:val="%3."/>
      <w:lvlJc w:val="right"/>
      <w:pPr>
        <w:ind w:left="2160" w:hanging="180"/>
      </w:pPr>
    </w:lvl>
    <w:lvl w:ilvl="3" w:tplc="994A186C">
      <w:start w:val="1"/>
      <w:numFmt w:val="decimal"/>
      <w:lvlText w:val="%4."/>
      <w:lvlJc w:val="left"/>
      <w:pPr>
        <w:ind w:left="2880" w:hanging="360"/>
      </w:pPr>
    </w:lvl>
    <w:lvl w:ilvl="4" w:tplc="3E20D594">
      <w:start w:val="1"/>
      <w:numFmt w:val="lowerLetter"/>
      <w:lvlText w:val="%5."/>
      <w:lvlJc w:val="left"/>
      <w:pPr>
        <w:ind w:left="3600" w:hanging="360"/>
      </w:pPr>
    </w:lvl>
    <w:lvl w:ilvl="5" w:tplc="06C86D00">
      <w:start w:val="1"/>
      <w:numFmt w:val="lowerRoman"/>
      <w:lvlText w:val="%6."/>
      <w:lvlJc w:val="right"/>
      <w:pPr>
        <w:ind w:left="4320" w:hanging="180"/>
      </w:pPr>
    </w:lvl>
    <w:lvl w:ilvl="6" w:tplc="0A9413BA">
      <w:start w:val="1"/>
      <w:numFmt w:val="decimal"/>
      <w:lvlText w:val="%7."/>
      <w:lvlJc w:val="left"/>
      <w:pPr>
        <w:ind w:left="5040" w:hanging="360"/>
      </w:pPr>
    </w:lvl>
    <w:lvl w:ilvl="7" w:tplc="0A00F694">
      <w:start w:val="1"/>
      <w:numFmt w:val="lowerLetter"/>
      <w:lvlText w:val="%8."/>
      <w:lvlJc w:val="left"/>
      <w:pPr>
        <w:ind w:left="5760" w:hanging="360"/>
      </w:pPr>
    </w:lvl>
    <w:lvl w:ilvl="8" w:tplc="0EE8386E">
      <w:start w:val="1"/>
      <w:numFmt w:val="lowerRoman"/>
      <w:lvlText w:val="%9."/>
      <w:lvlJc w:val="right"/>
      <w:pPr>
        <w:ind w:left="648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8A77853"/>
    <w:multiLevelType w:val="hybridMultilevel"/>
    <w:tmpl w:val="FFFFFFFF"/>
    <w:lvl w:ilvl="0" w:tplc="D7A679D6">
      <w:start w:val="1"/>
      <w:numFmt w:val="decimal"/>
      <w:lvlText w:val="[%1]"/>
      <w:lvlJc w:val="left"/>
      <w:pPr>
        <w:ind w:left="720" w:hanging="360"/>
      </w:pPr>
    </w:lvl>
    <w:lvl w:ilvl="1" w:tplc="89EED974">
      <w:start w:val="1"/>
      <w:numFmt w:val="lowerLetter"/>
      <w:lvlText w:val="%2."/>
      <w:lvlJc w:val="left"/>
      <w:pPr>
        <w:ind w:left="1440" w:hanging="360"/>
      </w:pPr>
    </w:lvl>
    <w:lvl w:ilvl="2" w:tplc="BDC4A70E">
      <w:start w:val="1"/>
      <w:numFmt w:val="lowerRoman"/>
      <w:lvlText w:val="%3."/>
      <w:lvlJc w:val="right"/>
      <w:pPr>
        <w:ind w:left="2160" w:hanging="180"/>
      </w:pPr>
    </w:lvl>
    <w:lvl w:ilvl="3" w:tplc="542C8746">
      <w:start w:val="1"/>
      <w:numFmt w:val="decimal"/>
      <w:lvlText w:val="%4."/>
      <w:lvlJc w:val="left"/>
      <w:pPr>
        <w:ind w:left="2880" w:hanging="360"/>
      </w:pPr>
    </w:lvl>
    <w:lvl w:ilvl="4" w:tplc="2084DDEA">
      <w:start w:val="1"/>
      <w:numFmt w:val="lowerLetter"/>
      <w:lvlText w:val="%5."/>
      <w:lvlJc w:val="left"/>
      <w:pPr>
        <w:ind w:left="3600" w:hanging="360"/>
      </w:pPr>
    </w:lvl>
    <w:lvl w:ilvl="5" w:tplc="F90CFB22">
      <w:start w:val="1"/>
      <w:numFmt w:val="lowerRoman"/>
      <w:lvlText w:val="%6."/>
      <w:lvlJc w:val="right"/>
      <w:pPr>
        <w:ind w:left="4320" w:hanging="180"/>
      </w:pPr>
    </w:lvl>
    <w:lvl w:ilvl="6" w:tplc="ED324DB6">
      <w:start w:val="1"/>
      <w:numFmt w:val="decimal"/>
      <w:lvlText w:val="%7."/>
      <w:lvlJc w:val="left"/>
      <w:pPr>
        <w:ind w:left="5040" w:hanging="360"/>
      </w:pPr>
    </w:lvl>
    <w:lvl w:ilvl="7" w:tplc="B38E011C">
      <w:start w:val="1"/>
      <w:numFmt w:val="lowerLetter"/>
      <w:lvlText w:val="%8."/>
      <w:lvlJc w:val="left"/>
      <w:pPr>
        <w:ind w:left="5760" w:hanging="360"/>
      </w:pPr>
    </w:lvl>
    <w:lvl w:ilvl="8" w:tplc="CCBCC106">
      <w:start w:val="1"/>
      <w:numFmt w:val="lowerRoman"/>
      <w:lvlText w:val="%9."/>
      <w:lvlJc w:val="right"/>
      <w:pPr>
        <w:ind w:left="6480" w:hanging="180"/>
      </w:pPr>
    </w:lvl>
  </w:abstractNum>
  <w:num w:numId="1">
    <w:abstractNumId w:val="15"/>
  </w:num>
  <w:num w:numId="2">
    <w:abstractNumId w:val="16"/>
  </w:num>
  <w:num w:numId="3">
    <w:abstractNumId w:val="22"/>
  </w:num>
  <w:num w:numId="4">
    <w:abstractNumId w:val="13"/>
  </w:num>
  <w:num w:numId="5">
    <w:abstractNumId w:val="18"/>
  </w:num>
  <w:num w:numId="6">
    <w:abstractNumId w:val="18"/>
  </w:num>
  <w:num w:numId="7">
    <w:abstractNumId w:val="18"/>
  </w:num>
  <w:num w:numId="8">
    <w:abstractNumId w:val="18"/>
  </w:num>
  <w:num w:numId="9">
    <w:abstractNumId w:val="20"/>
  </w:num>
  <w:num w:numId="10">
    <w:abstractNumId w:val="23"/>
  </w:num>
  <w:num w:numId="11">
    <w:abstractNumId w:val="17"/>
  </w:num>
  <w:num w:numId="12">
    <w:abstractNumId w:val="12"/>
  </w:num>
  <w:num w:numId="13">
    <w:abstractNumId w:val="11"/>
  </w:num>
  <w:num w:numId="14">
    <w:abstractNumId w:val="0"/>
  </w:num>
  <w:num w:numId="15">
    <w:abstractNumId w:val="10"/>
  </w:num>
  <w:num w:numId="16">
    <w:abstractNumId w:val="8"/>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9"/>
  </w:num>
  <w:num w:numId="26">
    <w:abstractNumId w:val="14"/>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zNDQwMjA2NrO0NDFS0lEKTi0uzszPAykwrAUAPcmJkiwAAAA="/>
  </w:docVars>
  <w:rsids>
    <w:rsidRoot w:val="00A12C1E"/>
    <w:rsid w:val="00001396"/>
    <w:rsid w:val="000147D8"/>
    <w:rsid w:val="000151D1"/>
    <w:rsid w:val="00015FB9"/>
    <w:rsid w:val="00024549"/>
    <w:rsid w:val="00036509"/>
    <w:rsid w:val="0004426C"/>
    <w:rsid w:val="0004781E"/>
    <w:rsid w:val="0005250E"/>
    <w:rsid w:val="000637CA"/>
    <w:rsid w:val="000638F7"/>
    <w:rsid w:val="000642F0"/>
    <w:rsid w:val="00075586"/>
    <w:rsid w:val="00076361"/>
    <w:rsid w:val="00081545"/>
    <w:rsid w:val="00081CAD"/>
    <w:rsid w:val="000867CC"/>
    <w:rsid w:val="0008758A"/>
    <w:rsid w:val="000C0365"/>
    <w:rsid w:val="000C1E68"/>
    <w:rsid w:val="000C594D"/>
    <w:rsid w:val="000D1A7B"/>
    <w:rsid w:val="000D36E2"/>
    <w:rsid w:val="000D7A34"/>
    <w:rsid w:val="000F3330"/>
    <w:rsid w:val="00110F23"/>
    <w:rsid w:val="001237A2"/>
    <w:rsid w:val="001371D2"/>
    <w:rsid w:val="00147EB5"/>
    <w:rsid w:val="0015229E"/>
    <w:rsid w:val="001601F2"/>
    <w:rsid w:val="001716BC"/>
    <w:rsid w:val="00174587"/>
    <w:rsid w:val="00178C82"/>
    <w:rsid w:val="00187CD9"/>
    <w:rsid w:val="00187FEB"/>
    <w:rsid w:val="00193AA7"/>
    <w:rsid w:val="0019762D"/>
    <w:rsid w:val="001A2EFD"/>
    <w:rsid w:val="001A3B3D"/>
    <w:rsid w:val="001A4D66"/>
    <w:rsid w:val="001B67DC"/>
    <w:rsid w:val="001F08F3"/>
    <w:rsid w:val="001F45CA"/>
    <w:rsid w:val="00206609"/>
    <w:rsid w:val="0022014D"/>
    <w:rsid w:val="002213D8"/>
    <w:rsid w:val="002254A9"/>
    <w:rsid w:val="00233D97"/>
    <w:rsid w:val="002347A2"/>
    <w:rsid w:val="00235079"/>
    <w:rsid w:val="002368F6"/>
    <w:rsid w:val="0027518D"/>
    <w:rsid w:val="00276909"/>
    <w:rsid w:val="00282D89"/>
    <w:rsid w:val="002850E3"/>
    <w:rsid w:val="0029145B"/>
    <w:rsid w:val="002A10C5"/>
    <w:rsid w:val="002B3BAA"/>
    <w:rsid w:val="002C7A1B"/>
    <w:rsid w:val="002E29B4"/>
    <w:rsid w:val="00301DCE"/>
    <w:rsid w:val="00310CEF"/>
    <w:rsid w:val="00321204"/>
    <w:rsid w:val="00324498"/>
    <w:rsid w:val="00330E51"/>
    <w:rsid w:val="003319E0"/>
    <w:rsid w:val="003420AB"/>
    <w:rsid w:val="00354FCF"/>
    <w:rsid w:val="00362E3F"/>
    <w:rsid w:val="00363CBD"/>
    <w:rsid w:val="003726B7"/>
    <w:rsid w:val="00380AD0"/>
    <w:rsid w:val="003A19E2"/>
    <w:rsid w:val="003A1B9B"/>
    <w:rsid w:val="003A7A6E"/>
    <w:rsid w:val="003B2B40"/>
    <w:rsid w:val="003B4E04"/>
    <w:rsid w:val="003B5DDE"/>
    <w:rsid w:val="003CAF9D"/>
    <w:rsid w:val="003D3C16"/>
    <w:rsid w:val="003D4B92"/>
    <w:rsid w:val="003E44E7"/>
    <w:rsid w:val="003E7355"/>
    <w:rsid w:val="003F5A08"/>
    <w:rsid w:val="00413F1F"/>
    <w:rsid w:val="00415CE1"/>
    <w:rsid w:val="00420716"/>
    <w:rsid w:val="00426C82"/>
    <w:rsid w:val="00429A74"/>
    <w:rsid w:val="004325FB"/>
    <w:rsid w:val="00437C8A"/>
    <w:rsid w:val="004432BA"/>
    <w:rsid w:val="0044407E"/>
    <w:rsid w:val="004467E3"/>
    <w:rsid w:val="00446822"/>
    <w:rsid w:val="00447BB9"/>
    <w:rsid w:val="0046031D"/>
    <w:rsid w:val="00466ECB"/>
    <w:rsid w:val="00473AC9"/>
    <w:rsid w:val="004828C5"/>
    <w:rsid w:val="0049470A"/>
    <w:rsid w:val="004A5D8D"/>
    <w:rsid w:val="004B39BA"/>
    <w:rsid w:val="004C175C"/>
    <w:rsid w:val="004C3FC8"/>
    <w:rsid w:val="004C5A94"/>
    <w:rsid w:val="004D4518"/>
    <w:rsid w:val="004D60EE"/>
    <w:rsid w:val="004D6170"/>
    <w:rsid w:val="004D72B5"/>
    <w:rsid w:val="004E14B1"/>
    <w:rsid w:val="004E3451"/>
    <w:rsid w:val="004E65AE"/>
    <w:rsid w:val="004E755D"/>
    <w:rsid w:val="004F51AD"/>
    <w:rsid w:val="005213C2"/>
    <w:rsid w:val="00543B77"/>
    <w:rsid w:val="00546DD2"/>
    <w:rsid w:val="00551B7F"/>
    <w:rsid w:val="00551C9E"/>
    <w:rsid w:val="00561307"/>
    <w:rsid w:val="0056610F"/>
    <w:rsid w:val="00572601"/>
    <w:rsid w:val="00575BCA"/>
    <w:rsid w:val="00584307"/>
    <w:rsid w:val="00586D58"/>
    <w:rsid w:val="005945B2"/>
    <w:rsid w:val="005951D4"/>
    <w:rsid w:val="005B0344"/>
    <w:rsid w:val="005B1BB6"/>
    <w:rsid w:val="005B520E"/>
    <w:rsid w:val="005D54F9"/>
    <w:rsid w:val="005E2800"/>
    <w:rsid w:val="005E37B1"/>
    <w:rsid w:val="005E461B"/>
    <w:rsid w:val="00605825"/>
    <w:rsid w:val="00645D22"/>
    <w:rsid w:val="00651739"/>
    <w:rsid w:val="00651A08"/>
    <w:rsid w:val="00654204"/>
    <w:rsid w:val="00661EE9"/>
    <w:rsid w:val="00667333"/>
    <w:rsid w:val="00670434"/>
    <w:rsid w:val="0067D966"/>
    <w:rsid w:val="0068020C"/>
    <w:rsid w:val="006846E5"/>
    <w:rsid w:val="00684EBB"/>
    <w:rsid w:val="00691513"/>
    <w:rsid w:val="00695DEF"/>
    <w:rsid w:val="006964DD"/>
    <w:rsid w:val="006A1472"/>
    <w:rsid w:val="006A58F3"/>
    <w:rsid w:val="006B6718"/>
    <w:rsid w:val="006B6B66"/>
    <w:rsid w:val="006D5303"/>
    <w:rsid w:val="006E0C0C"/>
    <w:rsid w:val="006F4B12"/>
    <w:rsid w:val="006F6D3D"/>
    <w:rsid w:val="00702E64"/>
    <w:rsid w:val="007146B1"/>
    <w:rsid w:val="00715BEA"/>
    <w:rsid w:val="0072011A"/>
    <w:rsid w:val="007210A6"/>
    <w:rsid w:val="00722425"/>
    <w:rsid w:val="0072270F"/>
    <w:rsid w:val="0074031E"/>
    <w:rsid w:val="00740EEA"/>
    <w:rsid w:val="0074303F"/>
    <w:rsid w:val="0074DC00"/>
    <w:rsid w:val="00755B4C"/>
    <w:rsid w:val="007574A4"/>
    <w:rsid w:val="00762922"/>
    <w:rsid w:val="00762B13"/>
    <w:rsid w:val="00781104"/>
    <w:rsid w:val="0078262F"/>
    <w:rsid w:val="0079040F"/>
    <w:rsid w:val="00794804"/>
    <w:rsid w:val="007B32EA"/>
    <w:rsid w:val="007B33F1"/>
    <w:rsid w:val="007B6DDA"/>
    <w:rsid w:val="007C0308"/>
    <w:rsid w:val="007C2FF2"/>
    <w:rsid w:val="007C5956"/>
    <w:rsid w:val="007C7620"/>
    <w:rsid w:val="007C79F8"/>
    <w:rsid w:val="007D03CC"/>
    <w:rsid w:val="007D169D"/>
    <w:rsid w:val="007D6232"/>
    <w:rsid w:val="007F1F99"/>
    <w:rsid w:val="007F3255"/>
    <w:rsid w:val="007F5C4C"/>
    <w:rsid w:val="007F768F"/>
    <w:rsid w:val="0080791D"/>
    <w:rsid w:val="008228FB"/>
    <w:rsid w:val="00836367"/>
    <w:rsid w:val="00844599"/>
    <w:rsid w:val="008477E9"/>
    <w:rsid w:val="00853317"/>
    <w:rsid w:val="00853F3E"/>
    <w:rsid w:val="008558E9"/>
    <w:rsid w:val="00857B15"/>
    <w:rsid w:val="00865E3A"/>
    <w:rsid w:val="00873603"/>
    <w:rsid w:val="008754F4"/>
    <w:rsid w:val="00877EB0"/>
    <w:rsid w:val="008827BB"/>
    <w:rsid w:val="008832F4"/>
    <w:rsid w:val="00897544"/>
    <w:rsid w:val="008A2C7D"/>
    <w:rsid w:val="008A5B1B"/>
    <w:rsid w:val="008B015F"/>
    <w:rsid w:val="008B55C6"/>
    <w:rsid w:val="008B6524"/>
    <w:rsid w:val="008B798C"/>
    <w:rsid w:val="008C4B23"/>
    <w:rsid w:val="008C7717"/>
    <w:rsid w:val="008D05C6"/>
    <w:rsid w:val="008D60D9"/>
    <w:rsid w:val="008E37C9"/>
    <w:rsid w:val="008F276E"/>
    <w:rsid w:val="008F6E2C"/>
    <w:rsid w:val="00920D29"/>
    <w:rsid w:val="009303D9"/>
    <w:rsid w:val="00933C64"/>
    <w:rsid w:val="009416E9"/>
    <w:rsid w:val="00945394"/>
    <w:rsid w:val="00956E90"/>
    <w:rsid w:val="00957960"/>
    <w:rsid w:val="0096149C"/>
    <w:rsid w:val="00966A7C"/>
    <w:rsid w:val="00972203"/>
    <w:rsid w:val="00984470"/>
    <w:rsid w:val="009A09C4"/>
    <w:rsid w:val="009A2452"/>
    <w:rsid w:val="009B34D8"/>
    <w:rsid w:val="009C1DD2"/>
    <w:rsid w:val="009D0397"/>
    <w:rsid w:val="009D6382"/>
    <w:rsid w:val="009D6871"/>
    <w:rsid w:val="009F1D79"/>
    <w:rsid w:val="009F583E"/>
    <w:rsid w:val="009F7ED8"/>
    <w:rsid w:val="009FE6C9"/>
    <w:rsid w:val="00A059B3"/>
    <w:rsid w:val="00A06B43"/>
    <w:rsid w:val="00A12C1E"/>
    <w:rsid w:val="00A15280"/>
    <w:rsid w:val="00A15898"/>
    <w:rsid w:val="00A158C2"/>
    <w:rsid w:val="00A23CF0"/>
    <w:rsid w:val="00A34FDB"/>
    <w:rsid w:val="00A42AA9"/>
    <w:rsid w:val="00A5171F"/>
    <w:rsid w:val="00A52AA8"/>
    <w:rsid w:val="00A53DA0"/>
    <w:rsid w:val="00A65C18"/>
    <w:rsid w:val="00A711E0"/>
    <w:rsid w:val="00A87561"/>
    <w:rsid w:val="00A923CF"/>
    <w:rsid w:val="00A92ADB"/>
    <w:rsid w:val="00A94760"/>
    <w:rsid w:val="00AA2565"/>
    <w:rsid w:val="00AA59D0"/>
    <w:rsid w:val="00AE3409"/>
    <w:rsid w:val="00AE62AB"/>
    <w:rsid w:val="00B0214A"/>
    <w:rsid w:val="00B02597"/>
    <w:rsid w:val="00B046F7"/>
    <w:rsid w:val="00B052CD"/>
    <w:rsid w:val="00B11A60"/>
    <w:rsid w:val="00B21F10"/>
    <w:rsid w:val="00B22613"/>
    <w:rsid w:val="00B2756D"/>
    <w:rsid w:val="00B40C5D"/>
    <w:rsid w:val="00B44A76"/>
    <w:rsid w:val="00B44D3A"/>
    <w:rsid w:val="00B644AB"/>
    <w:rsid w:val="00B70014"/>
    <w:rsid w:val="00B70E58"/>
    <w:rsid w:val="00B7391D"/>
    <w:rsid w:val="00B768D1"/>
    <w:rsid w:val="00B82C00"/>
    <w:rsid w:val="00B862B8"/>
    <w:rsid w:val="00B947F2"/>
    <w:rsid w:val="00B95958"/>
    <w:rsid w:val="00BA08D3"/>
    <w:rsid w:val="00BA0BC2"/>
    <w:rsid w:val="00BA1025"/>
    <w:rsid w:val="00BB10DD"/>
    <w:rsid w:val="00BC3420"/>
    <w:rsid w:val="00BD2309"/>
    <w:rsid w:val="00BD670B"/>
    <w:rsid w:val="00BD7C38"/>
    <w:rsid w:val="00BE3FFC"/>
    <w:rsid w:val="00BE7177"/>
    <w:rsid w:val="00BE7D3C"/>
    <w:rsid w:val="00BF5FF6"/>
    <w:rsid w:val="00C0207F"/>
    <w:rsid w:val="00C16117"/>
    <w:rsid w:val="00C26FED"/>
    <w:rsid w:val="00C3075A"/>
    <w:rsid w:val="00C43E8E"/>
    <w:rsid w:val="00C52671"/>
    <w:rsid w:val="00C620FF"/>
    <w:rsid w:val="00C63D9C"/>
    <w:rsid w:val="00C733C4"/>
    <w:rsid w:val="00C748BD"/>
    <w:rsid w:val="00C840AA"/>
    <w:rsid w:val="00C855E4"/>
    <w:rsid w:val="00C86781"/>
    <w:rsid w:val="00C919A4"/>
    <w:rsid w:val="00CA016B"/>
    <w:rsid w:val="00CA4392"/>
    <w:rsid w:val="00CB4A1B"/>
    <w:rsid w:val="00CC252D"/>
    <w:rsid w:val="00CC393F"/>
    <w:rsid w:val="00CD08C7"/>
    <w:rsid w:val="00CD180B"/>
    <w:rsid w:val="00CD1F67"/>
    <w:rsid w:val="00CD3828"/>
    <w:rsid w:val="00CE7A1D"/>
    <w:rsid w:val="00CF7ED0"/>
    <w:rsid w:val="00D02952"/>
    <w:rsid w:val="00D04244"/>
    <w:rsid w:val="00D04F99"/>
    <w:rsid w:val="00D20EA0"/>
    <w:rsid w:val="00D2176E"/>
    <w:rsid w:val="00D24192"/>
    <w:rsid w:val="00D35530"/>
    <w:rsid w:val="00D508C1"/>
    <w:rsid w:val="00D632BE"/>
    <w:rsid w:val="00D72D06"/>
    <w:rsid w:val="00D747FC"/>
    <w:rsid w:val="00D7518A"/>
    <w:rsid w:val="00D7522C"/>
    <w:rsid w:val="00D7536F"/>
    <w:rsid w:val="00D764E6"/>
    <w:rsid w:val="00D76668"/>
    <w:rsid w:val="00D8165F"/>
    <w:rsid w:val="00D84B12"/>
    <w:rsid w:val="00D86FDB"/>
    <w:rsid w:val="00D960B6"/>
    <w:rsid w:val="00D9743E"/>
    <w:rsid w:val="00DA1517"/>
    <w:rsid w:val="00DC234E"/>
    <w:rsid w:val="00DC6C81"/>
    <w:rsid w:val="00E0131C"/>
    <w:rsid w:val="00E04B49"/>
    <w:rsid w:val="00E07383"/>
    <w:rsid w:val="00E1468D"/>
    <w:rsid w:val="00E165BC"/>
    <w:rsid w:val="00E16E23"/>
    <w:rsid w:val="00E2364F"/>
    <w:rsid w:val="00E42E0D"/>
    <w:rsid w:val="00E46C7E"/>
    <w:rsid w:val="00E51AF5"/>
    <w:rsid w:val="00E61E12"/>
    <w:rsid w:val="00E66326"/>
    <w:rsid w:val="00E7278D"/>
    <w:rsid w:val="00E72C4D"/>
    <w:rsid w:val="00E7596C"/>
    <w:rsid w:val="00E76B75"/>
    <w:rsid w:val="00E877F9"/>
    <w:rsid w:val="00E878F2"/>
    <w:rsid w:val="00E894A5"/>
    <w:rsid w:val="00EA0BA3"/>
    <w:rsid w:val="00EA6507"/>
    <w:rsid w:val="00EB35EB"/>
    <w:rsid w:val="00ED0149"/>
    <w:rsid w:val="00ED0CB2"/>
    <w:rsid w:val="00ED4A9A"/>
    <w:rsid w:val="00ED6C24"/>
    <w:rsid w:val="00EE12F3"/>
    <w:rsid w:val="00EE2255"/>
    <w:rsid w:val="00EE720A"/>
    <w:rsid w:val="00EF7DE3"/>
    <w:rsid w:val="00F02326"/>
    <w:rsid w:val="00F03103"/>
    <w:rsid w:val="00F05EE5"/>
    <w:rsid w:val="00F15FB8"/>
    <w:rsid w:val="00F271DE"/>
    <w:rsid w:val="00F50003"/>
    <w:rsid w:val="00F508E8"/>
    <w:rsid w:val="00F50E65"/>
    <w:rsid w:val="00F627DA"/>
    <w:rsid w:val="00F67693"/>
    <w:rsid w:val="00F70252"/>
    <w:rsid w:val="00F7288F"/>
    <w:rsid w:val="00F847A6"/>
    <w:rsid w:val="00F8506C"/>
    <w:rsid w:val="00F9134D"/>
    <w:rsid w:val="00F9441B"/>
    <w:rsid w:val="00FA35A5"/>
    <w:rsid w:val="00FA4C32"/>
    <w:rsid w:val="00FB3918"/>
    <w:rsid w:val="00FD40C6"/>
    <w:rsid w:val="00FD43F2"/>
    <w:rsid w:val="00FE61A9"/>
    <w:rsid w:val="00FE7114"/>
    <w:rsid w:val="00FF321D"/>
    <w:rsid w:val="00FF6466"/>
    <w:rsid w:val="012690FF"/>
    <w:rsid w:val="0130D6A4"/>
    <w:rsid w:val="01693B96"/>
    <w:rsid w:val="0189652D"/>
    <w:rsid w:val="01AC6C77"/>
    <w:rsid w:val="01B81223"/>
    <w:rsid w:val="01E102EA"/>
    <w:rsid w:val="01F10CFD"/>
    <w:rsid w:val="01F16366"/>
    <w:rsid w:val="01F99C30"/>
    <w:rsid w:val="0210AC61"/>
    <w:rsid w:val="02195E3B"/>
    <w:rsid w:val="02423944"/>
    <w:rsid w:val="024C232E"/>
    <w:rsid w:val="0261DB8D"/>
    <w:rsid w:val="0262A578"/>
    <w:rsid w:val="026AB7F4"/>
    <w:rsid w:val="0290F790"/>
    <w:rsid w:val="02B8F225"/>
    <w:rsid w:val="02CE823A"/>
    <w:rsid w:val="02E5F20C"/>
    <w:rsid w:val="02F250FE"/>
    <w:rsid w:val="0330A67F"/>
    <w:rsid w:val="0354EC14"/>
    <w:rsid w:val="03878F55"/>
    <w:rsid w:val="03A70410"/>
    <w:rsid w:val="03D01A2A"/>
    <w:rsid w:val="04354AB5"/>
    <w:rsid w:val="0469DC8C"/>
    <w:rsid w:val="0485E963"/>
    <w:rsid w:val="04995CDA"/>
    <w:rsid w:val="04BBA4FD"/>
    <w:rsid w:val="04E82213"/>
    <w:rsid w:val="0505B8C4"/>
    <w:rsid w:val="0520B76F"/>
    <w:rsid w:val="05330EC0"/>
    <w:rsid w:val="0570B580"/>
    <w:rsid w:val="057D766F"/>
    <w:rsid w:val="058F3293"/>
    <w:rsid w:val="05A30B9A"/>
    <w:rsid w:val="05C75EA3"/>
    <w:rsid w:val="061B3A6E"/>
    <w:rsid w:val="063C1016"/>
    <w:rsid w:val="0662B9FA"/>
    <w:rsid w:val="066934D6"/>
    <w:rsid w:val="069097D4"/>
    <w:rsid w:val="06E45799"/>
    <w:rsid w:val="06E4F3E8"/>
    <w:rsid w:val="06EB8052"/>
    <w:rsid w:val="06F5A680"/>
    <w:rsid w:val="073278C2"/>
    <w:rsid w:val="07543477"/>
    <w:rsid w:val="079B2E9B"/>
    <w:rsid w:val="08235167"/>
    <w:rsid w:val="082753A7"/>
    <w:rsid w:val="082C6835"/>
    <w:rsid w:val="08747A0F"/>
    <w:rsid w:val="0884DB7B"/>
    <w:rsid w:val="08914D90"/>
    <w:rsid w:val="08B10C45"/>
    <w:rsid w:val="08D8F24F"/>
    <w:rsid w:val="09058CE9"/>
    <w:rsid w:val="092F86C6"/>
    <w:rsid w:val="09386FEA"/>
    <w:rsid w:val="094275EF"/>
    <w:rsid w:val="095B8A1F"/>
    <w:rsid w:val="0961BBF7"/>
    <w:rsid w:val="09B2AD5A"/>
    <w:rsid w:val="09BDB72C"/>
    <w:rsid w:val="09C83896"/>
    <w:rsid w:val="09C90989"/>
    <w:rsid w:val="09FEBFC1"/>
    <w:rsid w:val="0A03144D"/>
    <w:rsid w:val="0A203E93"/>
    <w:rsid w:val="0A343E29"/>
    <w:rsid w:val="0A3A1B01"/>
    <w:rsid w:val="0A4F60F9"/>
    <w:rsid w:val="0A6475C5"/>
    <w:rsid w:val="0A6DB75D"/>
    <w:rsid w:val="0A6DD244"/>
    <w:rsid w:val="0A7B240D"/>
    <w:rsid w:val="0AC04564"/>
    <w:rsid w:val="0B54B23D"/>
    <w:rsid w:val="0B639218"/>
    <w:rsid w:val="0BED28C7"/>
    <w:rsid w:val="0BF0FF6E"/>
    <w:rsid w:val="0BF46B63"/>
    <w:rsid w:val="0BF88F0C"/>
    <w:rsid w:val="0C1F4256"/>
    <w:rsid w:val="0C2827D7"/>
    <w:rsid w:val="0C2A920E"/>
    <w:rsid w:val="0C2C349D"/>
    <w:rsid w:val="0C37C840"/>
    <w:rsid w:val="0C567780"/>
    <w:rsid w:val="0C57CBEA"/>
    <w:rsid w:val="0C9FA154"/>
    <w:rsid w:val="0CAF7F7F"/>
    <w:rsid w:val="0CB71088"/>
    <w:rsid w:val="0CC4A87D"/>
    <w:rsid w:val="0CEA574F"/>
    <w:rsid w:val="0D058461"/>
    <w:rsid w:val="0D5348B9"/>
    <w:rsid w:val="0D631479"/>
    <w:rsid w:val="0D6C4F26"/>
    <w:rsid w:val="0D85B0E1"/>
    <w:rsid w:val="0D9ABE6F"/>
    <w:rsid w:val="0D9B5395"/>
    <w:rsid w:val="0DAA8341"/>
    <w:rsid w:val="0DBE70F4"/>
    <w:rsid w:val="0DC3BCD1"/>
    <w:rsid w:val="0DE83EE6"/>
    <w:rsid w:val="0E2C3431"/>
    <w:rsid w:val="0E2DA196"/>
    <w:rsid w:val="0ED29D4E"/>
    <w:rsid w:val="0ED795E0"/>
    <w:rsid w:val="0EDDBB45"/>
    <w:rsid w:val="0EE8663B"/>
    <w:rsid w:val="0EF28058"/>
    <w:rsid w:val="0F16116B"/>
    <w:rsid w:val="0F165B25"/>
    <w:rsid w:val="0F22B085"/>
    <w:rsid w:val="0F4334CE"/>
    <w:rsid w:val="0F4A8BB9"/>
    <w:rsid w:val="0F5113BC"/>
    <w:rsid w:val="0F616244"/>
    <w:rsid w:val="0FA7B16E"/>
    <w:rsid w:val="0FAAB028"/>
    <w:rsid w:val="0FDB6DA2"/>
    <w:rsid w:val="0FF7AF61"/>
    <w:rsid w:val="1001AE30"/>
    <w:rsid w:val="102B4F13"/>
    <w:rsid w:val="1065B404"/>
    <w:rsid w:val="1073EDFF"/>
    <w:rsid w:val="1092ED50"/>
    <w:rsid w:val="10E3A0DC"/>
    <w:rsid w:val="10F4D07C"/>
    <w:rsid w:val="110980C0"/>
    <w:rsid w:val="113A297F"/>
    <w:rsid w:val="11417581"/>
    <w:rsid w:val="11D63390"/>
    <w:rsid w:val="121CBA0A"/>
    <w:rsid w:val="121EAC68"/>
    <w:rsid w:val="122EBDB1"/>
    <w:rsid w:val="1234D3F6"/>
    <w:rsid w:val="124CB317"/>
    <w:rsid w:val="1251BDF2"/>
    <w:rsid w:val="12A7DCA3"/>
    <w:rsid w:val="131ADC09"/>
    <w:rsid w:val="132F3811"/>
    <w:rsid w:val="133CB442"/>
    <w:rsid w:val="13554149"/>
    <w:rsid w:val="13876CAD"/>
    <w:rsid w:val="13A16001"/>
    <w:rsid w:val="13B15E21"/>
    <w:rsid w:val="13B622CE"/>
    <w:rsid w:val="13BE976B"/>
    <w:rsid w:val="13EDAB55"/>
    <w:rsid w:val="13F768CC"/>
    <w:rsid w:val="1403AC91"/>
    <w:rsid w:val="146B15DD"/>
    <w:rsid w:val="14822087"/>
    <w:rsid w:val="149AD82F"/>
    <w:rsid w:val="14B82DC8"/>
    <w:rsid w:val="14F70A8F"/>
    <w:rsid w:val="15489B29"/>
    <w:rsid w:val="15583E11"/>
    <w:rsid w:val="15877B5A"/>
    <w:rsid w:val="15946BC2"/>
    <w:rsid w:val="15A1BDD4"/>
    <w:rsid w:val="15B2D5D5"/>
    <w:rsid w:val="15CAA86C"/>
    <w:rsid w:val="162FE9A4"/>
    <w:rsid w:val="166CB078"/>
    <w:rsid w:val="1672025B"/>
    <w:rsid w:val="167E6C9E"/>
    <w:rsid w:val="168A8052"/>
    <w:rsid w:val="168FA03C"/>
    <w:rsid w:val="16A3E23C"/>
    <w:rsid w:val="16A96ED2"/>
    <w:rsid w:val="16C3753F"/>
    <w:rsid w:val="16D9D1E0"/>
    <w:rsid w:val="1719FEB6"/>
    <w:rsid w:val="176CD2BC"/>
    <w:rsid w:val="17BFEB68"/>
    <w:rsid w:val="17D23A39"/>
    <w:rsid w:val="17F899B6"/>
    <w:rsid w:val="1820C7EB"/>
    <w:rsid w:val="18302CBF"/>
    <w:rsid w:val="186B3BE1"/>
    <w:rsid w:val="18E392A6"/>
    <w:rsid w:val="191E64CD"/>
    <w:rsid w:val="19386A11"/>
    <w:rsid w:val="1956C01F"/>
    <w:rsid w:val="19C53E8A"/>
    <w:rsid w:val="19D9DC94"/>
    <w:rsid w:val="1A0CB416"/>
    <w:rsid w:val="1A2BC1C3"/>
    <w:rsid w:val="1A49153D"/>
    <w:rsid w:val="1A579004"/>
    <w:rsid w:val="1A67358C"/>
    <w:rsid w:val="1A899177"/>
    <w:rsid w:val="1AD82F09"/>
    <w:rsid w:val="1B2AD48C"/>
    <w:rsid w:val="1B4B734D"/>
    <w:rsid w:val="1B60DD6C"/>
    <w:rsid w:val="1B6FCB7B"/>
    <w:rsid w:val="1B7A5462"/>
    <w:rsid w:val="1B85A0F3"/>
    <w:rsid w:val="1BA134EA"/>
    <w:rsid w:val="1BDD2C3C"/>
    <w:rsid w:val="1BE4E59E"/>
    <w:rsid w:val="1BF8E714"/>
    <w:rsid w:val="1BFD3FA9"/>
    <w:rsid w:val="1C2705D0"/>
    <w:rsid w:val="1C2A00BD"/>
    <w:rsid w:val="1C2B21F9"/>
    <w:rsid w:val="1C2C7952"/>
    <w:rsid w:val="1C48D27A"/>
    <w:rsid w:val="1CE91B3A"/>
    <w:rsid w:val="1D23F51C"/>
    <w:rsid w:val="1D6D714F"/>
    <w:rsid w:val="1D9340F2"/>
    <w:rsid w:val="1DC989B6"/>
    <w:rsid w:val="1E41D56B"/>
    <w:rsid w:val="1E743532"/>
    <w:rsid w:val="1E7DB4EB"/>
    <w:rsid w:val="1E819226"/>
    <w:rsid w:val="1E9DB94A"/>
    <w:rsid w:val="1EAAD7AB"/>
    <w:rsid w:val="1ED3CB5C"/>
    <w:rsid w:val="1F1E8BAD"/>
    <w:rsid w:val="1F41C876"/>
    <w:rsid w:val="1F5B060C"/>
    <w:rsid w:val="1F654809"/>
    <w:rsid w:val="1F6B0A80"/>
    <w:rsid w:val="1F88EAC7"/>
    <w:rsid w:val="1FC66D64"/>
    <w:rsid w:val="1FD23F2F"/>
    <w:rsid w:val="1FED3CB7"/>
    <w:rsid w:val="1FF07BB2"/>
    <w:rsid w:val="2013AEAE"/>
    <w:rsid w:val="202D5E0C"/>
    <w:rsid w:val="20424B89"/>
    <w:rsid w:val="20449374"/>
    <w:rsid w:val="205C760E"/>
    <w:rsid w:val="205E77AC"/>
    <w:rsid w:val="207D094D"/>
    <w:rsid w:val="208C1C96"/>
    <w:rsid w:val="20B94E80"/>
    <w:rsid w:val="2119A94F"/>
    <w:rsid w:val="212CE272"/>
    <w:rsid w:val="215E1CBD"/>
    <w:rsid w:val="217AFA61"/>
    <w:rsid w:val="21FE00EA"/>
    <w:rsid w:val="220DF7EB"/>
    <w:rsid w:val="222713C9"/>
    <w:rsid w:val="222D2451"/>
    <w:rsid w:val="22328CD0"/>
    <w:rsid w:val="2259D9A6"/>
    <w:rsid w:val="2273B487"/>
    <w:rsid w:val="2291E5E2"/>
    <w:rsid w:val="22D9F1A8"/>
    <w:rsid w:val="232A3F23"/>
    <w:rsid w:val="2350C028"/>
    <w:rsid w:val="23EC3A59"/>
    <w:rsid w:val="23F215F5"/>
    <w:rsid w:val="24083194"/>
    <w:rsid w:val="244D8B6B"/>
    <w:rsid w:val="2469061E"/>
    <w:rsid w:val="247B0D43"/>
    <w:rsid w:val="2484329C"/>
    <w:rsid w:val="24F3C83B"/>
    <w:rsid w:val="2530714F"/>
    <w:rsid w:val="2581F46B"/>
    <w:rsid w:val="25CD6650"/>
    <w:rsid w:val="25CD7659"/>
    <w:rsid w:val="25DAD428"/>
    <w:rsid w:val="260B082C"/>
    <w:rsid w:val="26289258"/>
    <w:rsid w:val="262D86F6"/>
    <w:rsid w:val="2669383E"/>
    <w:rsid w:val="2679343C"/>
    <w:rsid w:val="27292138"/>
    <w:rsid w:val="272B4B99"/>
    <w:rsid w:val="27468654"/>
    <w:rsid w:val="274BCC5A"/>
    <w:rsid w:val="274EF159"/>
    <w:rsid w:val="275E9008"/>
    <w:rsid w:val="276FC276"/>
    <w:rsid w:val="279EE67D"/>
    <w:rsid w:val="27A4263B"/>
    <w:rsid w:val="27A4B692"/>
    <w:rsid w:val="27B721DD"/>
    <w:rsid w:val="27E79103"/>
    <w:rsid w:val="280E963F"/>
    <w:rsid w:val="2819A056"/>
    <w:rsid w:val="282F6B81"/>
    <w:rsid w:val="283D226D"/>
    <w:rsid w:val="288EFFFA"/>
    <w:rsid w:val="28992334"/>
    <w:rsid w:val="28AE1F34"/>
    <w:rsid w:val="28CDD29A"/>
    <w:rsid w:val="28E256B5"/>
    <w:rsid w:val="2925C02C"/>
    <w:rsid w:val="2927166F"/>
    <w:rsid w:val="294BE52C"/>
    <w:rsid w:val="295597B4"/>
    <w:rsid w:val="295B9D50"/>
    <w:rsid w:val="29695E4C"/>
    <w:rsid w:val="29877EBE"/>
    <w:rsid w:val="299C830B"/>
    <w:rsid w:val="29BB8DCB"/>
    <w:rsid w:val="29D2C448"/>
    <w:rsid w:val="29D88664"/>
    <w:rsid w:val="2A088AE2"/>
    <w:rsid w:val="2A199905"/>
    <w:rsid w:val="2A25349F"/>
    <w:rsid w:val="2A34B4F3"/>
    <w:rsid w:val="2A3F875C"/>
    <w:rsid w:val="2A458C79"/>
    <w:rsid w:val="2A5F5D37"/>
    <w:rsid w:val="2A84E7AE"/>
    <w:rsid w:val="2A99A34D"/>
    <w:rsid w:val="2ADB4FAA"/>
    <w:rsid w:val="2B204910"/>
    <w:rsid w:val="2BCD2712"/>
    <w:rsid w:val="2BD24E66"/>
    <w:rsid w:val="2BD6503B"/>
    <w:rsid w:val="2C0F740F"/>
    <w:rsid w:val="2C6BE2ED"/>
    <w:rsid w:val="2C9E8CD5"/>
    <w:rsid w:val="2C9EC39C"/>
    <w:rsid w:val="2CC9FA49"/>
    <w:rsid w:val="2D08A113"/>
    <w:rsid w:val="2D0EF138"/>
    <w:rsid w:val="2DA153C5"/>
    <w:rsid w:val="2DAA1FE7"/>
    <w:rsid w:val="2DBFE84B"/>
    <w:rsid w:val="2E042CDB"/>
    <w:rsid w:val="2EC97B49"/>
    <w:rsid w:val="2ECFCA2F"/>
    <w:rsid w:val="2F1EBAAC"/>
    <w:rsid w:val="2F584FE7"/>
    <w:rsid w:val="2FB47EA8"/>
    <w:rsid w:val="303E0872"/>
    <w:rsid w:val="307A4987"/>
    <w:rsid w:val="309869F5"/>
    <w:rsid w:val="30B870DF"/>
    <w:rsid w:val="30F08A20"/>
    <w:rsid w:val="30FB5D82"/>
    <w:rsid w:val="31021688"/>
    <w:rsid w:val="310FEC34"/>
    <w:rsid w:val="31107ADE"/>
    <w:rsid w:val="3112BC68"/>
    <w:rsid w:val="3156CB0F"/>
    <w:rsid w:val="317ADF95"/>
    <w:rsid w:val="319290A3"/>
    <w:rsid w:val="31C6D642"/>
    <w:rsid w:val="31CDC8A1"/>
    <w:rsid w:val="31D1F38C"/>
    <w:rsid w:val="31D9D8D3"/>
    <w:rsid w:val="31E1C55E"/>
    <w:rsid w:val="31E1FBFE"/>
    <w:rsid w:val="31EE3040"/>
    <w:rsid w:val="31EF710C"/>
    <w:rsid w:val="31F93541"/>
    <w:rsid w:val="320745B2"/>
    <w:rsid w:val="32086258"/>
    <w:rsid w:val="323A070C"/>
    <w:rsid w:val="3298DD2F"/>
    <w:rsid w:val="329E1C9C"/>
    <w:rsid w:val="32AB4463"/>
    <w:rsid w:val="32DACA87"/>
    <w:rsid w:val="33102DA1"/>
    <w:rsid w:val="3313B2E0"/>
    <w:rsid w:val="33315C94"/>
    <w:rsid w:val="339FDF1C"/>
    <w:rsid w:val="33ABB3BF"/>
    <w:rsid w:val="3418AD38"/>
    <w:rsid w:val="3473249F"/>
    <w:rsid w:val="348B51A1"/>
    <w:rsid w:val="349D1214"/>
    <w:rsid w:val="349DEC83"/>
    <w:rsid w:val="34A07166"/>
    <w:rsid w:val="34AFBE5E"/>
    <w:rsid w:val="34C14241"/>
    <w:rsid w:val="35117426"/>
    <w:rsid w:val="3513BD30"/>
    <w:rsid w:val="352BD60B"/>
    <w:rsid w:val="354A7DA0"/>
    <w:rsid w:val="354F2D35"/>
    <w:rsid w:val="356A0A04"/>
    <w:rsid w:val="35BB5E57"/>
    <w:rsid w:val="3638E275"/>
    <w:rsid w:val="3641F929"/>
    <w:rsid w:val="3655D252"/>
    <w:rsid w:val="3659C9EC"/>
    <w:rsid w:val="366A52B8"/>
    <w:rsid w:val="367702AD"/>
    <w:rsid w:val="3683CC7B"/>
    <w:rsid w:val="369D3E0F"/>
    <w:rsid w:val="36E01048"/>
    <w:rsid w:val="36E849E3"/>
    <w:rsid w:val="37194F86"/>
    <w:rsid w:val="373FC15C"/>
    <w:rsid w:val="3748213B"/>
    <w:rsid w:val="37AD5353"/>
    <w:rsid w:val="37DE807E"/>
    <w:rsid w:val="37F1578D"/>
    <w:rsid w:val="3821E3D6"/>
    <w:rsid w:val="3834C4DB"/>
    <w:rsid w:val="38822F4E"/>
    <w:rsid w:val="38BEBBCC"/>
    <w:rsid w:val="38C6C3EC"/>
    <w:rsid w:val="38E58D50"/>
    <w:rsid w:val="391C211F"/>
    <w:rsid w:val="3953DF22"/>
    <w:rsid w:val="396C848B"/>
    <w:rsid w:val="3982E7EB"/>
    <w:rsid w:val="3998D611"/>
    <w:rsid w:val="39AE87F4"/>
    <w:rsid w:val="39D082A5"/>
    <w:rsid w:val="39D37FF3"/>
    <w:rsid w:val="39D441E8"/>
    <w:rsid w:val="39EB65A3"/>
    <w:rsid w:val="39EB9787"/>
    <w:rsid w:val="3A019151"/>
    <w:rsid w:val="3A79F1D4"/>
    <w:rsid w:val="3A7EB3F5"/>
    <w:rsid w:val="3A7FB8CE"/>
    <w:rsid w:val="3A856B6B"/>
    <w:rsid w:val="3A94DB91"/>
    <w:rsid w:val="3ABBA493"/>
    <w:rsid w:val="3ACBD3BF"/>
    <w:rsid w:val="3AFD530C"/>
    <w:rsid w:val="3B212564"/>
    <w:rsid w:val="3B368892"/>
    <w:rsid w:val="3B3BDADF"/>
    <w:rsid w:val="3B4EABB5"/>
    <w:rsid w:val="3B5BDFEC"/>
    <w:rsid w:val="3B77B81F"/>
    <w:rsid w:val="3B796625"/>
    <w:rsid w:val="3B820140"/>
    <w:rsid w:val="3BB6C408"/>
    <w:rsid w:val="3BD2A4A3"/>
    <w:rsid w:val="3BD9AA29"/>
    <w:rsid w:val="3C595802"/>
    <w:rsid w:val="3C86FDCC"/>
    <w:rsid w:val="3C9B7BAE"/>
    <w:rsid w:val="3CC733BE"/>
    <w:rsid w:val="3D0BEDDF"/>
    <w:rsid w:val="3D15A3E3"/>
    <w:rsid w:val="3D1ED2F1"/>
    <w:rsid w:val="3D3A4BE8"/>
    <w:rsid w:val="3D739D82"/>
    <w:rsid w:val="3D80038A"/>
    <w:rsid w:val="3D8621D4"/>
    <w:rsid w:val="3D874186"/>
    <w:rsid w:val="3E60A222"/>
    <w:rsid w:val="3EA34049"/>
    <w:rsid w:val="3EBE8FEC"/>
    <w:rsid w:val="3ED87C13"/>
    <w:rsid w:val="3F0F654D"/>
    <w:rsid w:val="3F16CCEA"/>
    <w:rsid w:val="3F233294"/>
    <w:rsid w:val="3F2404BB"/>
    <w:rsid w:val="3F30D487"/>
    <w:rsid w:val="3F43C1A9"/>
    <w:rsid w:val="3F640C6E"/>
    <w:rsid w:val="3FB5E435"/>
    <w:rsid w:val="3FC74F2A"/>
    <w:rsid w:val="400A42A4"/>
    <w:rsid w:val="4029E49A"/>
    <w:rsid w:val="40349AC1"/>
    <w:rsid w:val="4065E3CC"/>
    <w:rsid w:val="40711DD7"/>
    <w:rsid w:val="4096CAD0"/>
    <w:rsid w:val="40AF4B98"/>
    <w:rsid w:val="40FB71F5"/>
    <w:rsid w:val="40FD0978"/>
    <w:rsid w:val="41222BC6"/>
    <w:rsid w:val="412682E3"/>
    <w:rsid w:val="4187BBC8"/>
    <w:rsid w:val="41AA5A6B"/>
    <w:rsid w:val="41FD4B82"/>
    <w:rsid w:val="4241C315"/>
    <w:rsid w:val="42640711"/>
    <w:rsid w:val="426C19D2"/>
    <w:rsid w:val="42833D46"/>
    <w:rsid w:val="428FDC46"/>
    <w:rsid w:val="42A20D3E"/>
    <w:rsid w:val="42B806E6"/>
    <w:rsid w:val="42B9248B"/>
    <w:rsid w:val="42BD2087"/>
    <w:rsid w:val="42C19E8F"/>
    <w:rsid w:val="42CBD5B7"/>
    <w:rsid w:val="42DA010A"/>
    <w:rsid w:val="42E5DEB4"/>
    <w:rsid w:val="42F83626"/>
    <w:rsid w:val="4304F647"/>
    <w:rsid w:val="4342D8AE"/>
    <w:rsid w:val="43469821"/>
    <w:rsid w:val="4348D3D2"/>
    <w:rsid w:val="43859C24"/>
    <w:rsid w:val="43BAE2C7"/>
    <w:rsid w:val="443DDDE2"/>
    <w:rsid w:val="44708C06"/>
    <w:rsid w:val="4488EE7E"/>
    <w:rsid w:val="4493E75E"/>
    <w:rsid w:val="44AD8F17"/>
    <w:rsid w:val="44B7CA9C"/>
    <w:rsid w:val="44CD1068"/>
    <w:rsid w:val="44E1E1AC"/>
    <w:rsid w:val="44F28606"/>
    <w:rsid w:val="45244F60"/>
    <w:rsid w:val="456FDE18"/>
    <w:rsid w:val="45705FB0"/>
    <w:rsid w:val="45B18C5E"/>
    <w:rsid w:val="45E31C79"/>
    <w:rsid w:val="46189A32"/>
    <w:rsid w:val="46337057"/>
    <w:rsid w:val="463CD479"/>
    <w:rsid w:val="46692177"/>
    <w:rsid w:val="466BB407"/>
    <w:rsid w:val="46993A3D"/>
    <w:rsid w:val="46B52D7B"/>
    <w:rsid w:val="46D2C67C"/>
    <w:rsid w:val="46DCFE34"/>
    <w:rsid w:val="46DFD024"/>
    <w:rsid w:val="46E5EDE8"/>
    <w:rsid w:val="472BF3EB"/>
    <w:rsid w:val="475642F6"/>
    <w:rsid w:val="476468D1"/>
    <w:rsid w:val="47BABAFA"/>
    <w:rsid w:val="47BDB11D"/>
    <w:rsid w:val="47CFC622"/>
    <w:rsid w:val="47D17C50"/>
    <w:rsid w:val="47D58899"/>
    <w:rsid w:val="480DF9F1"/>
    <w:rsid w:val="48215014"/>
    <w:rsid w:val="48311734"/>
    <w:rsid w:val="492C00CD"/>
    <w:rsid w:val="4932C043"/>
    <w:rsid w:val="4975A960"/>
    <w:rsid w:val="4978784C"/>
    <w:rsid w:val="498BA10C"/>
    <w:rsid w:val="4995501C"/>
    <w:rsid w:val="4998F9A7"/>
    <w:rsid w:val="49A354C9"/>
    <w:rsid w:val="49C96D72"/>
    <w:rsid w:val="4A959527"/>
    <w:rsid w:val="4AA47446"/>
    <w:rsid w:val="4AC59D31"/>
    <w:rsid w:val="4AC7266C"/>
    <w:rsid w:val="4AF1FE28"/>
    <w:rsid w:val="4B040D84"/>
    <w:rsid w:val="4B18B150"/>
    <w:rsid w:val="4B320781"/>
    <w:rsid w:val="4B79AE8D"/>
    <w:rsid w:val="4B82972B"/>
    <w:rsid w:val="4BBBC112"/>
    <w:rsid w:val="4C023BA5"/>
    <w:rsid w:val="4C06FE2E"/>
    <w:rsid w:val="4C2C75C5"/>
    <w:rsid w:val="4C6B8AB1"/>
    <w:rsid w:val="4C7CC747"/>
    <w:rsid w:val="4C90BCDE"/>
    <w:rsid w:val="4C9701EE"/>
    <w:rsid w:val="4CADF865"/>
    <w:rsid w:val="4D621F00"/>
    <w:rsid w:val="4DB02DA3"/>
    <w:rsid w:val="4DC8FD3A"/>
    <w:rsid w:val="4DCAFF35"/>
    <w:rsid w:val="4DD18D47"/>
    <w:rsid w:val="4E3E81E0"/>
    <w:rsid w:val="4E725F17"/>
    <w:rsid w:val="4E8BB339"/>
    <w:rsid w:val="4E9794D5"/>
    <w:rsid w:val="4EDBB0FB"/>
    <w:rsid w:val="4EDE8718"/>
    <w:rsid w:val="4F5D8177"/>
    <w:rsid w:val="4F8190C5"/>
    <w:rsid w:val="4FDF0EB0"/>
    <w:rsid w:val="4FF9C7A6"/>
    <w:rsid w:val="5008CD1E"/>
    <w:rsid w:val="5018A11A"/>
    <w:rsid w:val="5046129E"/>
    <w:rsid w:val="5046BCDA"/>
    <w:rsid w:val="5052B0A8"/>
    <w:rsid w:val="5069B73C"/>
    <w:rsid w:val="50A93C37"/>
    <w:rsid w:val="50B0D478"/>
    <w:rsid w:val="50F855E1"/>
    <w:rsid w:val="5119D43B"/>
    <w:rsid w:val="5122834A"/>
    <w:rsid w:val="5153A894"/>
    <w:rsid w:val="51555B24"/>
    <w:rsid w:val="515C7F09"/>
    <w:rsid w:val="515D10FB"/>
    <w:rsid w:val="51813F60"/>
    <w:rsid w:val="51B41773"/>
    <w:rsid w:val="51EBCAA6"/>
    <w:rsid w:val="51EC54A8"/>
    <w:rsid w:val="51F78D94"/>
    <w:rsid w:val="5206D54E"/>
    <w:rsid w:val="5233D611"/>
    <w:rsid w:val="524DEFD6"/>
    <w:rsid w:val="52707D78"/>
    <w:rsid w:val="52B679BD"/>
    <w:rsid w:val="52CC53E5"/>
    <w:rsid w:val="52F788BA"/>
    <w:rsid w:val="53028F56"/>
    <w:rsid w:val="5309FFE9"/>
    <w:rsid w:val="532F7BAA"/>
    <w:rsid w:val="535780D8"/>
    <w:rsid w:val="5358D2DB"/>
    <w:rsid w:val="53E92763"/>
    <w:rsid w:val="541828B2"/>
    <w:rsid w:val="542C608B"/>
    <w:rsid w:val="543CB384"/>
    <w:rsid w:val="5462B715"/>
    <w:rsid w:val="546891BD"/>
    <w:rsid w:val="548061C1"/>
    <w:rsid w:val="5489642D"/>
    <w:rsid w:val="5493E2BB"/>
    <w:rsid w:val="5495EC12"/>
    <w:rsid w:val="549E446E"/>
    <w:rsid w:val="54CECEB3"/>
    <w:rsid w:val="55077AE0"/>
    <w:rsid w:val="5515C6B5"/>
    <w:rsid w:val="553281E3"/>
    <w:rsid w:val="553E587B"/>
    <w:rsid w:val="55A4A66B"/>
    <w:rsid w:val="55AA8A44"/>
    <w:rsid w:val="55B3B057"/>
    <w:rsid w:val="55ED2353"/>
    <w:rsid w:val="55F044BF"/>
    <w:rsid w:val="560FBABC"/>
    <w:rsid w:val="564FBC44"/>
    <w:rsid w:val="56607F61"/>
    <w:rsid w:val="56821BA2"/>
    <w:rsid w:val="568EC81D"/>
    <w:rsid w:val="56DA4671"/>
    <w:rsid w:val="56FCF350"/>
    <w:rsid w:val="57417A05"/>
    <w:rsid w:val="5765D1B5"/>
    <w:rsid w:val="57A2567D"/>
    <w:rsid w:val="57C53AA6"/>
    <w:rsid w:val="57CC4CCB"/>
    <w:rsid w:val="57D59A93"/>
    <w:rsid w:val="57E59B20"/>
    <w:rsid w:val="57ED51AC"/>
    <w:rsid w:val="580F4B7C"/>
    <w:rsid w:val="58276536"/>
    <w:rsid w:val="582D9258"/>
    <w:rsid w:val="583C8646"/>
    <w:rsid w:val="584A6DFE"/>
    <w:rsid w:val="5898C3B1"/>
    <w:rsid w:val="58AC5B86"/>
    <w:rsid w:val="58FB63CF"/>
    <w:rsid w:val="58FBB861"/>
    <w:rsid w:val="592FBCB5"/>
    <w:rsid w:val="593345CD"/>
    <w:rsid w:val="59461681"/>
    <w:rsid w:val="596F86E0"/>
    <w:rsid w:val="599C6C77"/>
    <w:rsid w:val="59F4F844"/>
    <w:rsid w:val="5A24DA72"/>
    <w:rsid w:val="5A2861CD"/>
    <w:rsid w:val="5A62BE56"/>
    <w:rsid w:val="5A7A4B06"/>
    <w:rsid w:val="5A92D541"/>
    <w:rsid w:val="5ACC0903"/>
    <w:rsid w:val="5ACDB060"/>
    <w:rsid w:val="5AD21FE4"/>
    <w:rsid w:val="5AD9FB8C"/>
    <w:rsid w:val="5AE5494F"/>
    <w:rsid w:val="5AED00FB"/>
    <w:rsid w:val="5B1E21E8"/>
    <w:rsid w:val="5B4268F8"/>
    <w:rsid w:val="5B673756"/>
    <w:rsid w:val="5B7042FC"/>
    <w:rsid w:val="5B73F9DD"/>
    <w:rsid w:val="5BD20EAF"/>
    <w:rsid w:val="5BF32DB5"/>
    <w:rsid w:val="5C144082"/>
    <w:rsid w:val="5C1DB8CD"/>
    <w:rsid w:val="5C2EA5A2"/>
    <w:rsid w:val="5C39F158"/>
    <w:rsid w:val="5C4F5424"/>
    <w:rsid w:val="5C9AA3AB"/>
    <w:rsid w:val="5CA5F529"/>
    <w:rsid w:val="5CC8B483"/>
    <w:rsid w:val="5D0C8C3F"/>
    <w:rsid w:val="5D1E8096"/>
    <w:rsid w:val="5D2298AC"/>
    <w:rsid w:val="5D480E4A"/>
    <w:rsid w:val="5D4DD0C1"/>
    <w:rsid w:val="5D8E9E91"/>
    <w:rsid w:val="5D900C75"/>
    <w:rsid w:val="5DAFDB04"/>
    <w:rsid w:val="5DE412FA"/>
    <w:rsid w:val="5E0C0A02"/>
    <w:rsid w:val="5E4C3184"/>
    <w:rsid w:val="5E6954C8"/>
    <w:rsid w:val="5EB3EC25"/>
    <w:rsid w:val="5F032FE5"/>
    <w:rsid w:val="5F28C00E"/>
    <w:rsid w:val="5F322E7E"/>
    <w:rsid w:val="5F5FAEB4"/>
    <w:rsid w:val="5FB35AF0"/>
    <w:rsid w:val="5FB39E35"/>
    <w:rsid w:val="5FB8B6EF"/>
    <w:rsid w:val="601A8E8C"/>
    <w:rsid w:val="6038BAE4"/>
    <w:rsid w:val="603C6A95"/>
    <w:rsid w:val="60792347"/>
    <w:rsid w:val="607C0852"/>
    <w:rsid w:val="608C61EF"/>
    <w:rsid w:val="609F0046"/>
    <w:rsid w:val="60B4D215"/>
    <w:rsid w:val="60CF6CE3"/>
    <w:rsid w:val="61020E2F"/>
    <w:rsid w:val="61130B9D"/>
    <w:rsid w:val="613076B3"/>
    <w:rsid w:val="61572DAB"/>
    <w:rsid w:val="61769156"/>
    <w:rsid w:val="617BBD08"/>
    <w:rsid w:val="61CF009A"/>
    <w:rsid w:val="61EA25F1"/>
    <w:rsid w:val="61F8769F"/>
    <w:rsid w:val="62681B85"/>
    <w:rsid w:val="6275489B"/>
    <w:rsid w:val="62889B11"/>
    <w:rsid w:val="62AEDBFE"/>
    <w:rsid w:val="62B7841D"/>
    <w:rsid w:val="62F824EE"/>
    <w:rsid w:val="630A28D0"/>
    <w:rsid w:val="631761BC"/>
    <w:rsid w:val="631D2433"/>
    <w:rsid w:val="635DDF63"/>
    <w:rsid w:val="6369401E"/>
    <w:rsid w:val="63A8955E"/>
    <w:rsid w:val="642B7C02"/>
    <w:rsid w:val="644AE191"/>
    <w:rsid w:val="645C0B52"/>
    <w:rsid w:val="646DAC11"/>
    <w:rsid w:val="64DFC02C"/>
    <w:rsid w:val="64F3D961"/>
    <w:rsid w:val="64F4FE31"/>
    <w:rsid w:val="64F99509"/>
    <w:rsid w:val="6501A7AC"/>
    <w:rsid w:val="65187867"/>
    <w:rsid w:val="653E6701"/>
    <w:rsid w:val="654B7AD4"/>
    <w:rsid w:val="655288B7"/>
    <w:rsid w:val="657F397C"/>
    <w:rsid w:val="6582AE62"/>
    <w:rsid w:val="65B52C92"/>
    <w:rsid w:val="65C47D28"/>
    <w:rsid w:val="664876B9"/>
    <w:rsid w:val="6659C75F"/>
    <w:rsid w:val="66826065"/>
    <w:rsid w:val="669677B4"/>
    <w:rsid w:val="6699DC4B"/>
    <w:rsid w:val="669D0F48"/>
    <w:rsid w:val="66E52D80"/>
    <w:rsid w:val="66FC3AEB"/>
    <w:rsid w:val="671A6FC1"/>
    <w:rsid w:val="6727D74B"/>
    <w:rsid w:val="6728EA0F"/>
    <w:rsid w:val="6754692D"/>
    <w:rsid w:val="6757E08D"/>
    <w:rsid w:val="67B26DB4"/>
    <w:rsid w:val="67E34AFB"/>
    <w:rsid w:val="67E71AF2"/>
    <w:rsid w:val="680CC12A"/>
    <w:rsid w:val="6817AD71"/>
    <w:rsid w:val="6845B847"/>
    <w:rsid w:val="684B995A"/>
    <w:rsid w:val="68594DAB"/>
    <w:rsid w:val="685C4D1D"/>
    <w:rsid w:val="686098E0"/>
    <w:rsid w:val="68902F81"/>
    <w:rsid w:val="68ACD4B2"/>
    <w:rsid w:val="6923B76B"/>
    <w:rsid w:val="699B446C"/>
    <w:rsid w:val="69C8D7A8"/>
    <w:rsid w:val="69CDDC19"/>
    <w:rsid w:val="69E2F934"/>
    <w:rsid w:val="6A42741E"/>
    <w:rsid w:val="6A44C7AC"/>
    <w:rsid w:val="6A52088F"/>
    <w:rsid w:val="6A5518B4"/>
    <w:rsid w:val="6A68D1FC"/>
    <w:rsid w:val="6A906667"/>
    <w:rsid w:val="6ACC41DB"/>
    <w:rsid w:val="6B21DC29"/>
    <w:rsid w:val="6B43DC16"/>
    <w:rsid w:val="6B6319AB"/>
    <w:rsid w:val="6B832D3B"/>
    <w:rsid w:val="6B8C7728"/>
    <w:rsid w:val="6BB7B125"/>
    <w:rsid w:val="6BD5E035"/>
    <w:rsid w:val="6BFDA9A0"/>
    <w:rsid w:val="6C10475A"/>
    <w:rsid w:val="6C25B694"/>
    <w:rsid w:val="6C9044DC"/>
    <w:rsid w:val="6CA6810D"/>
    <w:rsid w:val="6CB319C2"/>
    <w:rsid w:val="6CC122D3"/>
    <w:rsid w:val="6CDE0260"/>
    <w:rsid w:val="6D05A988"/>
    <w:rsid w:val="6D2CCC0F"/>
    <w:rsid w:val="6D37912B"/>
    <w:rsid w:val="6D52ADEF"/>
    <w:rsid w:val="6D6D7F00"/>
    <w:rsid w:val="6D722AB2"/>
    <w:rsid w:val="6D75AAE4"/>
    <w:rsid w:val="6DB29E6D"/>
    <w:rsid w:val="6E09EC0A"/>
    <w:rsid w:val="6E13EE84"/>
    <w:rsid w:val="6E184AB0"/>
    <w:rsid w:val="6E2803B8"/>
    <w:rsid w:val="6E2DD66D"/>
    <w:rsid w:val="6E44142F"/>
    <w:rsid w:val="6E504335"/>
    <w:rsid w:val="6E631D3E"/>
    <w:rsid w:val="6E63417D"/>
    <w:rsid w:val="6EBFE40F"/>
    <w:rsid w:val="6EC7CF99"/>
    <w:rsid w:val="6EF5A7CD"/>
    <w:rsid w:val="6F287893"/>
    <w:rsid w:val="6F5DCC7C"/>
    <w:rsid w:val="6F7CDEC8"/>
    <w:rsid w:val="6F801DC4"/>
    <w:rsid w:val="6FBDA0B8"/>
    <w:rsid w:val="6FC28BD3"/>
    <w:rsid w:val="6FD9B70D"/>
    <w:rsid w:val="6FEDC568"/>
    <w:rsid w:val="6FF32AA6"/>
    <w:rsid w:val="70019F22"/>
    <w:rsid w:val="700549CA"/>
    <w:rsid w:val="702218F8"/>
    <w:rsid w:val="703556A5"/>
    <w:rsid w:val="7043B872"/>
    <w:rsid w:val="704626F9"/>
    <w:rsid w:val="7049B827"/>
    <w:rsid w:val="7070248B"/>
    <w:rsid w:val="70710EF1"/>
    <w:rsid w:val="70860030"/>
    <w:rsid w:val="70972DC0"/>
    <w:rsid w:val="70F0FF84"/>
    <w:rsid w:val="71120FB4"/>
    <w:rsid w:val="7175D1B7"/>
    <w:rsid w:val="7178B23E"/>
    <w:rsid w:val="719A6E3B"/>
    <w:rsid w:val="71A4E25E"/>
    <w:rsid w:val="71AC5561"/>
    <w:rsid w:val="71BAAFB5"/>
    <w:rsid w:val="71D87005"/>
    <w:rsid w:val="71E42E53"/>
    <w:rsid w:val="72085814"/>
    <w:rsid w:val="720BF4EC"/>
    <w:rsid w:val="7213154F"/>
    <w:rsid w:val="7216E9C6"/>
    <w:rsid w:val="72181D31"/>
    <w:rsid w:val="727B4487"/>
    <w:rsid w:val="728619ED"/>
    <w:rsid w:val="729F1B54"/>
    <w:rsid w:val="72B17B3A"/>
    <w:rsid w:val="72C0ABF7"/>
    <w:rsid w:val="73071124"/>
    <w:rsid w:val="736D4367"/>
    <w:rsid w:val="73744066"/>
    <w:rsid w:val="738AD87B"/>
    <w:rsid w:val="7399C0E0"/>
    <w:rsid w:val="73A7C54D"/>
    <w:rsid w:val="73CE21EB"/>
    <w:rsid w:val="73D7DE3D"/>
    <w:rsid w:val="742485DC"/>
    <w:rsid w:val="7436270F"/>
    <w:rsid w:val="744A21BA"/>
    <w:rsid w:val="745CC1A8"/>
    <w:rsid w:val="74641459"/>
    <w:rsid w:val="7467CC28"/>
    <w:rsid w:val="748DA735"/>
    <w:rsid w:val="74AD7279"/>
    <w:rsid w:val="74ADAB26"/>
    <w:rsid w:val="74B53EAE"/>
    <w:rsid w:val="74D36E1D"/>
    <w:rsid w:val="74D9EDF2"/>
    <w:rsid w:val="75055A78"/>
    <w:rsid w:val="751F2819"/>
    <w:rsid w:val="752BA318"/>
    <w:rsid w:val="7563E01E"/>
    <w:rsid w:val="75A8A1F5"/>
    <w:rsid w:val="75D1EB19"/>
    <w:rsid w:val="75E9E8C6"/>
    <w:rsid w:val="75ED0DA9"/>
    <w:rsid w:val="75EDE461"/>
    <w:rsid w:val="75F4D720"/>
    <w:rsid w:val="762192D9"/>
    <w:rsid w:val="764304ED"/>
    <w:rsid w:val="7649A479"/>
    <w:rsid w:val="76691D6A"/>
    <w:rsid w:val="7682E131"/>
    <w:rsid w:val="769A0720"/>
    <w:rsid w:val="775626B4"/>
    <w:rsid w:val="778394C8"/>
    <w:rsid w:val="778D6882"/>
    <w:rsid w:val="77C24194"/>
    <w:rsid w:val="77D8BE84"/>
    <w:rsid w:val="77EC34E9"/>
    <w:rsid w:val="77FCD7D6"/>
    <w:rsid w:val="7807B1D0"/>
    <w:rsid w:val="7824AC00"/>
    <w:rsid w:val="782D3258"/>
    <w:rsid w:val="783353B6"/>
    <w:rsid w:val="783F0C19"/>
    <w:rsid w:val="785990E7"/>
    <w:rsid w:val="78826243"/>
    <w:rsid w:val="789C4941"/>
    <w:rsid w:val="789FC5F2"/>
    <w:rsid w:val="78A91D68"/>
    <w:rsid w:val="78BFE027"/>
    <w:rsid w:val="790EE9A3"/>
    <w:rsid w:val="7926E21D"/>
    <w:rsid w:val="794BBFD4"/>
    <w:rsid w:val="797C56EC"/>
    <w:rsid w:val="79A1AFE4"/>
    <w:rsid w:val="79B215DA"/>
    <w:rsid w:val="79B29568"/>
    <w:rsid w:val="79C7ED69"/>
    <w:rsid w:val="79D25F49"/>
    <w:rsid w:val="79E9D5EC"/>
    <w:rsid w:val="79FE5BA4"/>
    <w:rsid w:val="7A21840D"/>
    <w:rsid w:val="7A571701"/>
    <w:rsid w:val="7A655A98"/>
    <w:rsid w:val="7A73239E"/>
    <w:rsid w:val="7A7FB1E7"/>
    <w:rsid w:val="7AE1135F"/>
    <w:rsid w:val="7AF1FDF9"/>
    <w:rsid w:val="7AF2C169"/>
    <w:rsid w:val="7AF578B8"/>
    <w:rsid w:val="7AFAF68A"/>
    <w:rsid w:val="7B0D0DB0"/>
    <w:rsid w:val="7B18274D"/>
    <w:rsid w:val="7B2A5EC6"/>
    <w:rsid w:val="7B2C21F1"/>
    <w:rsid w:val="7B3EB7B2"/>
    <w:rsid w:val="7B8C6C4C"/>
    <w:rsid w:val="7B8DB977"/>
    <w:rsid w:val="7B9F3ABA"/>
    <w:rsid w:val="7BC16645"/>
    <w:rsid w:val="7BD01315"/>
    <w:rsid w:val="7BD65B7A"/>
    <w:rsid w:val="7BE2DAF8"/>
    <w:rsid w:val="7BEABAF7"/>
    <w:rsid w:val="7BEFF65F"/>
    <w:rsid w:val="7C167DF5"/>
    <w:rsid w:val="7C9C581C"/>
    <w:rsid w:val="7CA073B1"/>
    <w:rsid w:val="7CC54CE5"/>
    <w:rsid w:val="7CFB0190"/>
    <w:rsid w:val="7D0299C5"/>
    <w:rsid w:val="7D04F909"/>
    <w:rsid w:val="7D05F8D5"/>
    <w:rsid w:val="7D257A26"/>
    <w:rsid w:val="7DA52B12"/>
    <w:rsid w:val="7DB7A3AA"/>
    <w:rsid w:val="7DE46BB4"/>
    <w:rsid w:val="7E053CE9"/>
    <w:rsid w:val="7E07C698"/>
    <w:rsid w:val="7E1402C3"/>
    <w:rsid w:val="7E37CD6A"/>
    <w:rsid w:val="7E3FC088"/>
    <w:rsid w:val="7E4CEA05"/>
    <w:rsid w:val="7E625EC9"/>
    <w:rsid w:val="7E64B69A"/>
    <w:rsid w:val="7E65E4A0"/>
    <w:rsid w:val="7E6A1934"/>
    <w:rsid w:val="7E71CE1E"/>
    <w:rsid w:val="7E7B0484"/>
    <w:rsid w:val="7E953513"/>
    <w:rsid w:val="7EC60FE4"/>
    <w:rsid w:val="7EF21C89"/>
    <w:rsid w:val="7EFFD3FE"/>
    <w:rsid w:val="7F08A317"/>
    <w:rsid w:val="7F105ACF"/>
    <w:rsid w:val="7FB0190D"/>
    <w:rsid w:val="7FB3FE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9C6C7"/>
  <w15:chartTrackingRefBased/>
  <w15:docId w15:val="{8A522F6A-B44D-442C-B5EA-D3E04A5D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5"/>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5"/>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5"/>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2"/>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3"/>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4"/>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9"/>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5"/>
      </w:numPr>
      <w:spacing w:before="60" w:after="30"/>
      <w:ind w:left="58" w:hanging="29"/>
      <w:jc w:val="right"/>
    </w:pPr>
    <w:rPr>
      <w:sz w:val="12"/>
      <w:szCs w:val="12"/>
    </w:rPr>
  </w:style>
  <w:style w:type="paragraph" w:customStyle="1" w:styleId="tablehead">
    <w:name w:val="table head"/>
    <w:pPr>
      <w:numPr>
        <w:numId w:val="10"/>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rsid w:val="004E65AE"/>
    <w:rPr>
      <w:smallCaps/>
      <w:noProof/>
    </w:rPr>
  </w:style>
  <w:style w:type="character" w:styleId="UnresolvedMention">
    <w:name w:val="Unresolved Mention"/>
    <w:basedOn w:val="DefaultParagraphFont"/>
    <w:uiPriority w:val="99"/>
    <w:semiHidden/>
    <w:unhideWhenUsed/>
    <w:rsid w:val="00684EBB"/>
    <w:rPr>
      <w:color w:val="605E5C"/>
      <w:shd w:val="clear" w:color="auto" w:fill="E1DFDD"/>
    </w:rPr>
  </w:style>
  <w:style w:type="character" w:customStyle="1" w:styleId="normaltextrun">
    <w:name w:val="normaltextrun"/>
    <w:basedOn w:val="DefaultParagraphFont"/>
    <w:rsid w:val="009C1D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thai@cpp.edu"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pthai@cpp.edu"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s://docs.python.org/3/library/tim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thai@cpp.edu" TargetMode="External"/><Relationship Id="rId5" Type="http://schemas.openxmlformats.org/officeDocument/2006/relationships/numbering" Target="numbering.xml"/><Relationship Id="rId15" Type="http://schemas.openxmlformats.org/officeDocument/2006/relationships/hyperlink" Target="mailto:mealy@cpp.edu" TargetMode="External"/><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thai@cpp.edu"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T\Documents\Custom%20Office%20Templates\IEE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C11F40AC7539184F866632DC4DD58686" ma:contentTypeVersion="9" ma:contentTypeDescription="Create a new document." ma:contentTypeScope="" ma:versionID="3f02cc4ffba14d0b47d659073554d117">
  <xsd:schema xmlns:xsd="http://www.w3.org/2001/XMLSchema" xmlns:xs="http://www.w3.org/2001/XMLSchema" xmlns:p="http://schemas.microsoft.com/office/2006/metadata/properties" xmlns:ns3="7240446a-a952-4b47-aa7a-bc2a5d76ef9c" xmlns:ns4="35adb83e-19b8-479a-ab59-3b51e814bab1" targetNamespace="http://schemas.microsoft.com/office/2006/metadata/properties" ma:root="true" ma:fieldsID="09c179a097619756dfe5b4d999f1d03e" ns3:_="" ns4:_="">
    <xsd:import namespace="7240446a-a952-4b47-aa7a-bc2a5d76ef9c"/>
    <xsd:import namespace="35adb83e-19b8-479a-ab59-3b51e814ba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40446a-a952-4b47-aa7a-bc2a5d76ef9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adb83e-19b8-479a-ab59-3b51e814ba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CD4AC7-AD0D-4E44-9961-AA72107107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1F8CE4A-E859-4E09-A4A3-37DD6AE8052F}">
  <ds:schemaRefs>
    <ds:schemaRef ds:uri="http://schemas.openxmlformats.org/officeDocument/2006/bibliography"/>
  </ds:schemaRefs>
</ds:datastoreItem>
</file>

<file path=customXml/itemProps3.xml><?xml version="1.0" encoding="utf-8"?>
<ds:datastoreItem xmlns:ds="http://schemas.openxmlformats.org/officeDocument/2006/customXml" ds:itemID="{1DBD4C19-279E-45AD-BD86-8D4584862D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40446a-a952-4b47-aa7a-bc2a5d76ef9c"/>
    <ds:schemaRef ds:uri="35adb83e-19b8-479a-ab59-3b51e814b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7ABC3D3-66BC-4898-8CCB-9BDD27DA21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IEEE_Template</Template>
  <TotalTime>0</TotalTime>
  <Pages>3</Pages>
  <Words>2156</Words>
  <Characters>12290</Characters>
  <Application>Microsoft Office Word</Application>
  <DocSecurity>0</DocSecurity>
  <Lines>102</Lines>
  <Paragraphs>28</Paragraphs>
  <ScaleCrop>false</ScaleCrop>
  <Company>IEEE</Company>
  <LinksUpToDate>false</LinksUpToDate>
  <CharactersWithSpaces>14418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William Tam</dc:creator>
  <cp:keywords/>
  <cp:lastModifiedBy>Paul Thai</cp:lastModifiedBy>
  <cp:revision>3</cp:revision>
  <dcterms:created xsi:type="dcterms:W3CDTF">2021-12-01T20:59:00Z</dcterms:created>
  <dcterms:modified xsi:type="dcterms:W3CDTF">2021-12-01T21:01:00Z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0x010100C11F40AC7539184F866632DC4DD58686</vt:lpwstr>
  </property>
</Properties>
</file>